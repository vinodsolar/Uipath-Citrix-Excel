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8906" w14:textId="705B84E2" w:rsidR="00CC20B0" w:rsidRDefault="00CC20B0" w:rsidP="00CC20B0">
      <w:pPr>
        <w:pStyle w:val="TOC1"/>
      </w:pPr>
    </w:p>
    <w:p w14:paraId="0B45C03E" w14:textId="77777777" w:rsidR="00CC20B0" w:rsidRPr="00CC20B0" w:rsidRDefault="00CC20B0" w:rsidP="00CC20B0"/>
    <w:p w14:paraId="503EA0C8" w14:textId="77777777" w:rsidR="00CC20B0" w:rsidRPr="00CC20B0" w:rsidRDefault="00CC20B0" w:rsidP="00CC20B0"/>
    <w:p w14:paraId="7200657D" w14:textId="77777777" w:rsidR="00CC20B0" w:rsidRPr="00CC20B0" w:rsidRDefault="00CC20B0" w:rsidP="00CC20B0"/>
    <w:p w14:paraId="4FC41D72" w14:textId="77777777" w:rsidR="00CC20B0" w:rsidRPr="00CC20B0" w:rsidRDefault="00CC20B0" w:rsidP="00CC20B0"/>
    <w:p w14:paraId="72D452CB" w14:textId="77777777" w:rsidR="00CC20B0" w:rsidRPr="00CC20B0" w:rsidRDefault="00CC20B0" w:rsidP="00CC20B0"/>
    <w:p w14:paraId="0205D382" w14:textId="3937673A" w:rsidR="00CC20B0" w:rsidRPr="00AE0C01" w:rsidRDefault="002356C2" w:rsidP="00AE0C01">
      <w:pPr>
        <w:pStyle w:val="TO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1350"/>
          <w:tab w:val="clear" w:pos="9350"/>
          <w:tab w:val="left" w:pos="4254"/>
        </w:tabs>
        <w:jc w:val="center"/>
        <w:rPr>
          <w:sz w:val="32"/>
          <w:szCs w:val="32"/>
        </w:rPr>
      </w:pPr>
      <w:r w:rsidRPr="00AE0C01">
        <w:rPr>
          <w:sz w:val="32"/>
          <w:szCs w:val="32"/>
        </w:rPr>
        <w:t>Get Excel Data from Citrix Workflow</w:t>
      </w:r>
    </w:p>
    <w:p w14:paraId="7C8CBD24" w14:textId="77777777" w:rsidR="00AE0C01" w:rsidRDefault="00F375E1" w:rsidP="000742A0">
      <w:pPr>
        <w:pStyle w:val="TOC1"/>
        <w:jc w:val="center"/>
        <w:rPr>
          <w:noProof/>
        </w:rPr>
      </w:pPr>
      <w:r w:rsidRPr="00CC20B0">
        <w:br w:type="page"/>
      </w:r>
      <w:r w:rsidR="00FE4141">
        <w:lastRenderedPageBreak/>
        <w:t>Table of Contents</w:t>
      </w:r>
      <w:r w:rsidR="00570504">
        <w:fldChar w:fldCharType="begin"/>
      </w:r>
      <w:r w:rsidR="00B16FC8" w:rsidRPr="00CC20B0">
        <w:instrText xml:space="preserve"> TOC \o "1-3" \h \z \t "Appendix,2,Appendix Header,1" </w:instrText>
      </w:r>
      <w:r w:rsidR="00570504">
        <w:fldChar w:fldCharType="separate"/>
      </w:r>
    </w:p>
    <w:p w14:paraId="3E40FD6C" w14:textId="5D9C2901" w:rsidR="00AE0C01" w:rsidRDefault="00AE0C0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64017" w:history="1">
        <w:r w:rsidRPr="00FE00BC">
          <w:rPr>
            <w:rStyle w:val="Hyperlink"/>
            <w:rFonts w:ascii="Times New Roman Bold" w:hAnsi="Times New Roman Bold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FE00BC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_Toc523164017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46EF13" w14:textId="21284335" w:rsidR="00AE0C01" w:rsidRDefault="00AE0C0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64018" w:history="1">
        <w:r w:rsidRPr="00FE00BC">
          <w:rPr>
            <w:rStyle w:val="Hyperlink"/>
            <w:rFonts w:ascii="Times New Roman Bold" w:hAnsi="Times New Roman Bold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FE00B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4E99BF" w14:textId="15087512" w:rsidR="00AE0C01" w:rsidRDefault="00AE0C0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64019" w:history="1">
        <w:r w:rsidRPr="00FE00BC">
          <w:rPr>
            <w:rStyle w:val="Hyperlink"/>
            <w:rFonts w:ascii="Times New Roman Bold" w:hAnsi="Times New Roman Bold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FE00BC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6D1929" w14:textId="17053CFD" w:rsidR="00AE0C01" w:rsidRDefault="00AE0C0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64020" w:history="1">
        <w:r w:rsidRPr="00FE00BC">
          <w:rPr>
            <w:rStyle w:val="Hyperlink"/>
            <w:rFonts w:ascii="Times New Roman Bold" w:hAnsi="Times New Roman Bold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FE00BC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_Toc523164020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6B45DD" w14:textId="7CC8E878" w:rsidR="00AE0C01" w:rsidRDefault="00AE0C0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64021" w:history="1">
        <w:r w:rsidRPr="00FE00BC">
          <w:rPr>
            <w:rStyle w:val="Hyperlink"/>
            <w:rFonts w:ascii="Times New Roman Bold" w:hAnsi="Times New Roman Bold"/>
            <w:noProof/>
            <w:snapToGrid w:val="0"/>
            <w:w w:val="0"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FE00BC">
          <w:rPr>
            <w:rStyle w:val="Hyperlink"/>
            <w:noProof/>
          </w:rPr>
          <w:t>Argument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_Toc523164021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63EE73" w14:textId="0A5F55F8" w:rsidR="00AE0C01" w:rsidRDefault="00AE0C0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64022" w:history="1">
        <w:r w:rsidRPr="00FE00BC">
          <w:rPr>
            <w:rStyle w:val="Hyperlink"/>
            <w:rFonts w:ascii="Times New Roman Bold" w:hAnsi="Times New Roman Bold"/>
            <w:noProof/>
            <w:snapToGrid w:val="0"/>
            <w:w w:val="0"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FE00BC">
          <w:rPr>
            <w:rStyle w:val="Hyperlink"/>
            <w:noProof/>
          </w:rPr>
          <w:t>Handled Exceptions and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_Toc523164022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B77B10" w14:textId="77777777" w:rsidR="00573579" w:rsidRDefault="00570504" w:rsidP="004B25CF">
      <w:r>
        <w:fldChar w:fldCharType="end"/>
      </w:r>
    </w:p>
    <w:p w14:paraId="78F91383" w14:textId="77777777" w:rsidR="00573579" w:rsidRDefault="00573579">
      <w:pPr>
        <w:spacing w:after="0"/>
      </w:pPr>
      <w:r>
        <w:br w:type="page"/>
      </w:r>
    </w:p>
    <w:p w14:paraId="066E8ECA" w14:textId="6BB97D36" w:rsidR="00573579" w:rsidRDefault="00CC20B0" w:rsidP="00573579">
      <w:pPr>
        <w:pStyle w:val="Heading1"/>
        <w:rPr>
          <w:rFonts w:asciiTheme="minorHAnsi" w:hAnsiTheme="minorHAnsi"/>
        </w:rPr>
      </w:pPr>
      <w:bookmarkStart w:id="0" w:name="_Toc523164017"/>
      <w:r>
        <w:rPr>
          <w:rFonts w:asciiTheme="minorHAnsi" w:hAnsiTheme="minorHAnsi"/>
        </w:rPr>
        <w:lastRenderedPageBreak/>
        <w:t>Objective</w:t>
      </w:r>
      <w:bookmarkEnd w:id="0"/>
    </w:p>
    <w:p w14:paraId="39647C19" w14:textId="60293AA4" w:rsidR="005A44D6" w:rsidRDefault="00EF4863" w:rsidP="00272566">
      <w:pPr>
        <w:ind w:left="360"/>
        <w:jc w:val="both"/>
      </w:pPr>
      <w:r>
        <w:t xml:space="preserve">Automating in Citrix environment is always a challenging task. Moreover if the automation deals with </w:t>
      </w:r>
      <w:r w:rsidR="00F10A5E">
        <w:t xml:space="preserve">a </w:t>
      </w:r>
      <w:r w:rsidR="0001549E">
        <w:t>lot of E</w:t>
      </w:r>
      <w:r>
        <w:t xml:space="preserve">xcel files then fetching the data from Citrix environment and performing operations on it is even more challenging. </w:t>
      </w:r>
      <w:r w:rsidR="00AE0C01">
        <w:t xml:space="preserve">Hence, I have decided to bring the Excel data from Citrix environment into local </w:t>
      </w:r>
      <w:proofErr w:type="spellStart"/>
      <w:r w:rsidR="00AE0C01">
        <w:t>datatable</w:t>
      </w:r>
      <w:proofErr w:type="spellEnd"/>
      <w:r w:rsidR="00AE0C01">
        <w:t>.</w:t>
      </w:r>
    </w:p>
    <w:p w14:paraId="551DE312" w14:textId="36226E0C" w:rsidR="00EF4863" w:rsidRDefault="00EF4863" w:rsidP="00EF4863">
      <w:pPr>
        <w:pStyle w:val="Heading1"/>
        <w:rPr>
          <w:rFonts w:asciiTheme="minorHAnsi" w:hAnsiTheme="minorHAnsi"/>
        </w:rPr>
      </w:pPr>
      <w:bookmarkStart w:id="1" w:name="_Toc523164018"/>
      <w:r>
        <w:rPr>
          <w:rFonts w:asciiTheme="minorHAnsi" w:hAnsiTheme="minorHAnsi"/>
        </w:rPr>
        <w:lastRenderedPageBreak/>
        <w:t>Introduction</w:t>
      </w:r>
      <w:bookmarkEnd w:id="1"/>
    </w:p>
    <w:p w14:paraId="46E580CF" w14:textId="59A816D9" w:rsidR="00272566" w:rsidRDefault="00272566" w:rsidP="00272566">
      <w:pPr>
        <w:ind w:left="360"/>
        <w:jc w:val="both"/>
      </w:pPr>
      <w:r>
        <w:t>This wor</w:t>
      </w:r>
      <w:r w:rsidR="0001549E">
        <w:t>kflow enables users to get the E</w:t>
      </w:r>
      <w:r>
        <w:t xml:space="preserve">xcel data from Citrix environment and store it in a </w:t>
      </w:r>
      <w:proofErr w:type="spellStart"/>
      <w:r>
        <w:t>Datatable</w:t>
      </w:r>
      <w:proofErr w:type="spellEnd"/>
      <w:r>
        <w:t>. This workflow works</w:t>
      </w:r>
      <w:r w:rsidR="0001549E">
        <w:t xml:space="preserve"> similarly to the ‘Read Range’ E</w:t>
      </w:r>
      <w:r>
        <w:t xml:space="preserve">xcel activity where the range is provided and the output is stored in a </w:t>
      </w:r>
      <w:proofErr w:type="spellStart"/>
      <w:r>
        <w:t>Datatable</w:t>
      </w:r>
      <w:proofErr w:type="spellEnd"/>
      <w:r>
        <w:t xml:space="preserve">. </w:t>
      </w:r>
      <w:r w:rsidR="00EA1184">
        <w:t>To</w:t>
      </w:r>
      <w:r>
        <w:t xml:space="preserve"> use this workflow, users </w:t>
      </w:r>
      <w:proofErr w:type="gramStart"/>
      <w:r>
        <w:t>ha</w:t>
      </w:r>
      <w:r w:rsidR="0001549E">
        <w:t>ve</w:t>
      </w:r>
      <w:r>
        <w:t xml:space="preserve"> to</w:t>
      </w:r>
      <w:proofErr w:type="gramEnd"/>
      <w:r>
        <w:t xml:space="preserve"> pass</w:t>
      </w:r>
      <w:r w:rsidR="00AE0C01">
        <w:t xml:space="preserve"> below details as parameters</w:t>
      </w:r>
      <w:r>
        <w:t>:</w:t>
      </w:r>
    </w:p>
    <w:p w14:paraId="383A282F" w14:textId="20EEAB2B" w:rsidR="00272566" w:rsidRPr="00272566" w:rsidRDefault="00272566" w:rsidP="00272566">
      <w:pPr>
        <w:pStyle w:val="ListParagraph"/>
        <w:numPr>
          <w:ilvl w:val="0"/>
          <w:numId w:val="37"/>
        </w:numPr>
        <w:jc w:val="both"/>
        <w:rPr>
          <w:b/>
        </w:rPr>
      </w:pPr>
      <w:proofErr w:type="spellStart"/>
      <w:r w:rsidRPr="00272566">
        <w:rPr>
          <w:b/>
        </w:rPr>
        <w:t>FilePath</w:t>
      </w:r>
      <w:proofErr w:type="spellEnd"/>
      <w:r w:rsidR="0001549E">
        <w:t>:</w:t>
      </w:r>
      <w:r>
        <w:t xml:space="preserve"> the path of excel file in the Citrix environment</w:t>
      </w:r>
      <w:r w:rsidR="00AE0C01">
        <w:t>.</w:t>
      </w:r>
      <w:r>
        <w:t xml:space="preserve"> </w:t>
      </w:r>
    </w:p>
    <w:p w14:paraId="2D5AF5CC" w14:textId="1B90D6FF" w:rsidR="005C0476" w:rsidRPr="005C0476" w:rsidRDefault="00272566" w:rsidP="00272566">
      <w:pPr>
        <w:pStyle w:val="ListParagraph"/>
        <w:numPr>
          <w:ilvl w:val="0"/>
          <w:numId w:val="37"/>
        </w:numPr>
        <w:jc w:val="both"/>
      </w:pPr>
      <w:proofErr w:type="spellStart"/>
      <w:r w:rsidRPr="00272566">
        <w:rPr>
          <w:b/>
        </w:rPr>
        <w:t>SheetName</w:t>
      </w:r>
      <w:proofErr w:type="spellEnd"/>
      <w:r w:rsidR="0001549E">
        <w:t>:</w:t>
      </w:r>
      <w:r>
        <w:t xml:space="preserve"> the sheet on which the read operations has to be performed</w:t>
      </w:r>
      <w:r w:rsidR="005A44D6">
        <w:t xml:space="preserve">. If no value is </w:t>
      </w:r>
      <w:r w:rsidR="00AE0C01">
        <w:t>provided,</w:t>
      </w:r>
      <w:r w:rsidR="005A44D6">
        <w:t xml:space="preserve"> then the first sheet is considered for reading</w:t>
      </w:r>
      <w:r w:rsidR="00AE0C01">
        <w:t>.</w:t>
      </w:r>
    </w:p>
    <w:p w14:paraId="786CABBC" w14:textId="77777777" w:rsidR="005C0476" w:rsidRPr="005C0476" w:rsidRDefault="005C0476" w:rsidP="005C0476"/>
    <w:p w14:paraId="6EDE4552" w14:textId="77777777" w:rsidR="005C0476" w:rsidRPr="005C0476" w:rsidRDefault="005C0476" w:rsidP="005C0476"/>
    <w:p w14:paraId="52D6293B" w14:textId="77777777" w:rsidR="005C0476" w:rsidRPr="005C0476" w:rsidRDefault="005C0476" w:rsidP="005C0476"/>
    <w:p w14:paraId="66707B32" w14:textId="77777777" w:rsidR="005C0476" w:rsidRPr="005C0476" w:rsidRDefault="005C0476" w:rsidP="005C0476"/>
    <w:p w14:paraId="38A594BD" w14:textId="77777777" w:rsidR="005C0476" w:rsidRPr="005C0476" w:rsidRDefault="005C0476" w:rsidP="005C0476"/>
    <w:p w14:paraId="74F54A63" w14:textId="4347DE84" w:rsidR="005C0476" w:rsidRDefault="005C0476" w:rsidP="005C0476"/>
    <w:p w14:paraId="37304F36" w14:textId="77777777" w:rsidR="005C0476" w:rsidRPr="005C0476" w:rsidRDefault="005C0476" w:rsidP="005C0476">
      <w:pPr>
        <w:jc w:val="center"/>
      </w:pPr>
    </w:p>
    <w:p w14:paraId="576BD1B3" w14:textId="51C0EF73" w:rsidR="00EF4863" w:rsidRDefault="00EF4863" w:rsidP="00EF4863">
      <w:pPr>
        <w:pStyle w:val="Heading1"/>
        <w:rPr>
          <w:rFonts w:asciiTheme="minorHAnsi" w:hAnsiTheme="minorHAnsi"/>
        </w:rPr>
      </w:pPr>
      <w:bookmarkStart w:id="2" w:name="_Toc409089372"/>
      <w:bookmarkStart w:id="3" w:name="_Toc409190889"/>
      <w:bookmarkStart w:id="4" w:name="_Toc523164019"/>
      <w:r>
        <w:rPr>
          <w:rFonts w:asciiTheme="minorHAnsi" w:hAnsiTheme="minorHAnsi"/>
        </w:rPr>
        <w:lastRenderedPageBreak/>
        <w:t>Prerequisites</w:t>
      </w:r>
      <w:bookmarkEnd w:id="4"/>
    </w:p>
    <w:p w14:paraId="4F0C9429" w14:textId="08ADFA8F" w:rsidR="005A44D6" w:rsidRDefault="005A44D6" w:rsidP="005A44D6">
      <w:pPr>
        <w:ind w:left="360"/>
      </w:pPr>
      <w:r>
        <w:t>Following are the prerequisites for this workflow to run properly:</w:t>
      </w:r>
    </w:p>
    <w:p w14:paraId="309CC13C" w14:textId="2FA775C6" w:rsidR="005A44D6" w:rsidRDefault="005A44D6" w:rsidP="005A44D6">
      <w:pPr>
        <w:pStyle w:val="ListParagraph"/>
        <w:numPr>
          <w:ilvl w:val="0"/>
          <w:numId w:val="38"/>
        </w:numPr>
      </w:pPr>
      <w:r>
        <w:t xml:space="preserve">Microsoft Excel </w:t>
      </w:r>
      <w:r w:rsidR="003A2578">
        <w:t>must be installed in both Citrix and Local Environment.</w:t>
      </w:r>
    </w:p>
    <w:p w14:paraId="7B5FB50A" w14:textId="180D5213" w:rsidR="0001549E" w:rsidRDefault="0001549E" w:rsidP="005A44D6">
      <w:pPr>
        <w:pStyle w:val="ListParagraph"/>
        <w:numPr>
          <w:ilvl w:val="0"/>
          <w:numId w:val="38"/>
        </w:numPr>
      </w:pPr>
      <w:r>
        <w:t>Microsoft Excel activities must be installed</w:t>
      </w:r>
      <w:r w:rsidR="00EA1184">
        <w:t xml:space="preserve"> in </w:t>
      </w:r>
      <w:proofErr w:type="spellStart"/>
      <w:r w:rsidR="00EA1184">
        <w:t>Uipath</w:t>
      </w:r>
      <w:proofErr w:type="spellEnd"/>
      <w:r>
        <w:t>.</w:t>
      </w:r>
    </w:p>
    <w:p w14:paraId="272BD3DF" w14:textId="14C790CA" w:rsidR="00EF4863" w:rsidRDefault="00E276C9" w:rsidP="00E276C9">
      <w:pPr>
        <w:pStyle w:val="ListParagraph"/>
        <w:numPr>
          <w:ilvl w:val="0"/>
          <w:numId w:val="38"/>
        </w:numPr>
      </w:pPr>
      <w:r>
        <w:t>Citrix client must be indicated inside the workflow before the first run.</w:t>
      </w:r>
    </w:p>
    <w:p w14:paraId="688572F1" w14:textId="77777777" w:rsidR="005A44D6" w:rsidRDefault="005A44D6" w:rsidP="00DD3A8C">
      <w:pPr>
        <w:ind w:firstLine="360"/>
      </w:pPr>
    </w:p>
    <w:p w14:paraId="6297843B" w14:textId="77777777" w:rsidR="005A44D6" w:rsidRDefault="005A44D6" w:rsidP="00DD3A8C">
      <w:pPr>
        <w:ind w:firstLine="360"/>
      </w:pPr>
    </w:p>
    <w:p w14:paraId="69B8AEDC" w14:textId="77777777" w:rsidR="005A44D6" w:rsidRDefault="005A44D6" w:rsidP="00DD3A8C">
      <w:pPr>
        <w:ind w:firstLine="360"/>
      </w:pPr>
    </w:p>
    <w:p w14:paraId="6D192F8C" w14:textId="77777777" w:rsidR="005A44D6" w:rsidRDefault="005A44D6" w:rsidP="00DD3A8C">
      <w:pPr>
        <w:ind w:firstLine="360"/>
      </w:pPr>
    </w:p>
    <w:p w14:paraId="7A41F0D6" w14:textId="77777777" w:rsidR="005A44D6" w:rsidRDefault="005A44D6" w:rsidP="00DD3A8C">
      <w:pPr>
        <w:ind w:firstLine="360"/>
      </w:pPr>
    </w:p>
    <w:p w14:paraId="4EC13FFF" w14:textId="77777777" w:rsidR="005A44D6" w:rsidRDefault="005A44D6" w:rsidP="00DD3A8C">
      <w:pPr>
        <w:ind w:firstLine="360"/>
      </w:pPr>
    </w:p>
    <w:p w14:paraId="66C0F605" w14:textId="77777777" w:rsidR="005A44D6" w:rsidRDefault="005A44D6" w:rsidP="00DD3A8C">
      <w:pPr>
        <w:ind w:firstLine="360"/>
      </w:pPr>
    </w:p>
    <w:p w14:paraId="13AB1C99" w14:textId="77777777" w:rsidR="005A44D6" w:rsidRDefault="005A44D6" w:rsidP="00DD3A8C">
      <w:pPr>
        <w:ind w:firstLine="360"/>
      </w:pPr>
    </w:p>
    <w:p w14:paraId="2674D9F3" w14:textId="77777777" w:rsidR="005A44D6" w:rsidRDefault="005A44D6" w:rsidP="00DD3A8C">
      <w:pPr>
        <w:ind w:firstLine="360"/>
      </w:pPr>
    </w:p>
    <w:p w14:paraId="6BD9F3E0" w14:textId="77777777" w:rsidR="005A44D6" w:rsidRDefault="005A44D6" w:rsidP="00DD3A8C">
      <w:pPr>
        <w:ind w:firstLine="360"/>
      </w:pPr>
    </w:p>
    <w:p w14:paraId="236DC5D9" w14:textId="77777777" w:rsidR="005A44D6" w:rsidRDefault="005A44D6" w:rsidP="00DD3A8C">
      <w:pPr>
        <w:ind w:firstLine="360"/>
      </w:pPr>
    </w:p>
    <w:p w14:paraId="454BD7D8" w14:textId="77777777" w:rsidR="005A44D6" w:rsidRDefault="005A44D6" w:rsidP="00DD3A8C">
      <w:pPr>
        <w:ind w:firstLine="360"/>
      </w:pPr>
    </w:p>
    <w:p w14:paraId="09A45449" w14:textId="77777777" w:rsidR="005A44D6" w:rsidRDefault="005A44D6" w:rsidP="00DD3A8C">
      <w:pPr>
        <w:ind w:firstLine="360"/>
      </w:pPr>
    </w:p>
    <w:p w14:paraId="00422DB2" w14:textId="77777777" w:rsidR="005A44D6" w:rsidRDefault="005A44D6" w:rsidP="00DD3A8C">
      <w:pPr>
        <w:ind w:firstLine="360"/>
      </w:pPr>
    </w:p>
    <w:p w14:paraId="05DFA97C" w14:textId="77777777" w:rsidR="005A44D6" w:rsidRDefault="005A44D6" w:rsidP="00DD3A8C">
      <w:pPr>
        <w:ind w:firstLine="360"/>
      </w:pPr>
    </w:p>
    <w:p w14:paraId="7075A6C7" w14:textId="77777777" w:rsidR="005A44D6" w:rsidRDefault="005A44D6" w:rsidP="00DD3A8C">
      <w:pPr>
        <w:ind w:firstLine="360"/>
      </w:pPr>
    </w:p>
    <w:p w14:paraId="6C8C195C" w14:textId="77777777" w:rsidR="005A44D6" w:rsidRDefault="005A44D6" w:rsidP="00DD3A8C">
      <w:pPr>
        <w:ind w:firstLine="360"/>
      </w:pPr>
    </w:p>
    <w:p w14:paraId="55B5DC3A" w14:textId="77777777" w:rsidR="005A44D6" w:rsidRDefault="005A44D6" w:rsidP="00DD3A8C">
      <w:pPr>
        <w:ind w:firstLine="360"/>
      </w:pPr>
    </w:p>
    <w:p w14:paraId="3CCE7603" w14:textId="77777777" w:rsidR="005A44D6" w:rsidRDefault="005A44D6" w:rsidP="00DD3A8C">
      <w:pPr>
        <w:ind w:firstLine="360"/>
      </w:pPr>
    </w:p>
    <w:p w14:paraId="57921BDE" w14:textId="77777777" w:rsidR="005A44D6" w:rsidRDefault="005A44D6" w:rsidP="00DD3A8C">
      <w:pPr>
        <w:ind w:firstLine="360"/>
      </w:pPr>
    </w:p>
    <w:p w14:paraId="1B43F821" w14:textId="77777777" w:rsidR="005A44D6" w:rsidRDefault="005A44D6" w:rsidP="00DD3A8C">
      <w:pPr>
        <w:ind w:firstLine="360"/>
      </w:pPr>
    </w:p>
    <w:p w14:paraId="1992D3B8" w14:textId="77777777" w:rsidR="005A44D6" w:rsidRDefault="005A44D6" w:rsidP="00DD3A8C">
      <w:pPr>
        <w:ind w:firstLine="360"/>
      </w:pPr>
    </w:p>
    <w:p w14:paraId="30D1097E" w14:textId="77777777" w:rsidR="005A44D6" w:rsidRDefault="005A44D6" w:rsidP="00DD3A8C">
      <w:pPr>
        <w:ind w:firstLine="360"/>
      </w:pPr>
    </w:p>
    <w:p w14:paraId="5E6603D5" w14:textId="77777777" w:rsidR="005A44D6" w:rsidRDefault="005A44D6" w:rsidP="00DD3A8C">
      <w:pPr>
        <w:ind w:firstLine="360"/>
      </w:pPr>
    </w:p>
    <w:p w14:paraId="470A57D8" w14:textId="77777777" w:rsidR="00E276C9" w:rsidRDefault="00E276C9" w:rsidP="00E276C9"/>
    <w:p w14:paraId="4C26859A" w14:textId="19420F32" w:rsidR="003C7371" w:rsidRDefault="003C7371" w:rsidP="003C7371">
      <w:pPr>
        <w:pStyle w:val="Heading1"/>
        <w:rPr>
          <w:rFonts w:asciiTheme="minorHAnsi" w:hAnsiTheme="minorHAnsi"/>
        </w:rPr>
      </w:pPr>
      <w:bookmarkStart w:id="5" w:name="_Toc523164020"/>
      <w:r>
        <w:rPr>
          <w:rFonts w:asciiTheme="minorHAnsi" w:hAnsiTheme="minorHAnsi"/>
        </w:rPr>
        <w:lastRenderedPageBreak/>
        <w:t>Instructions</w:t>
      </w:r>
      <w:bookmarkEnd w:id="5"/>
    </w:p>
    <w:p w14:paraId="26E02773" w14:textId="164DA41E" w:rsidR="00CA3FBF" w:rsidRPr="00CA3FBF" w:rsidRDefault="00CA3FBF" w:rsidP="00DD3A8C">
      <w:pPr>
        <w:ind w:firstLine="360"/>
      </w:pPr>
      <w:r>
        <w:t>Follo</w:t>
      </w:r>
      <w:r w:rsidR="00BD231E">
        <w:t>w the below steps to use the</w:t>
      </w:r>
      <w:r w:rsidR="006C0A4D">
        <w:t xml:space="preserve"> </w:t>
      </w:r>
      <w:r w:rsidR="00BD231E">
        <w:t>workflow</w:t>
      </w:r>
      <w:r>
        <w:t>:</w:t>
      </w:r>
    </w:p>
    <w:p w14:paraId="278790E3" w14:textId="2EAC470E" w:rsidR="001611CA" w:rsidRDefault="00DF3A90" w:rsidP="00D80EB0">
      <w:pPr>
        <w:pStyle w:val="ListParagraph"/>
        <w:numPr>
          <w:ilvl w:val="0"/>
          <w:numId w:val="36"/>
        </w:numPr>
      </w:pPr>
      <w:r>
        <w:t>Paste</w:t>
      </w:r>
      <w:r w:rsidR="00145A15">
        <w:t xml:space="preserve"> the </w:t>
      </w:r>
      <w:r w:rsidR="00145A15" w:rsidRPr="00553C92">
        <w:rPr>
          <w:b/>
        </w:rPr>
        <w:t>‘</w:t>
      </w:r>
      <w:proofErr w:type="spellStart"/>
      <w:r w:rsidR="00D80EB0" w:rsidRPr="00D80EB0">
        <w:rPr>
          <w:b/>
        </w:rPr>
        <w:t>GetExcelData_Citrix</w:t>
      </w:r>
      <w:proofErr w:type="spellEnd"/>
      <w:r w:rsidR="00145A15" w:rsidRPr="00553C92">
        <w:rPr>
          <w:b/>
        </w:rPr>
        <w:t>’</w:t>
      </w:r>
      <w:r w:rsidR="00553C92">
        <w:t xml:space="preserve"> folder in that project’s folder</w:t>
      </w:r>
      <w:r w:rsidR="00145A15">
        <w:t xml:space="preserve"> where </w:t>
      </w:r>
      <w:r w:rsidR="00D80EB0">
        <w:t>this workflow</w:t>
      </w:r>
      <w:r w:rsidR="00145A15">
        <w:t xml:space="preserve"> is intended </w:t>
      </w:r>
      <w:r w:rsidR="00D26B81">
        <w:t>to be used as depicted in Figure 1.</w:t>
      </w:r>
    </w:p>
    <w:p w14:paraId="02FACB67" w14:textId="77777777" w:rsidR="00DF3A90" w:rsidRDefault="00DF3A90" w:rsidP="00DF3A90">
      <w:pPr>
        <w:pStyle w:val="ListParagraph"/>
        <w:ind w:left="1076"/>
      </w:pPr>
    </w:p>
    <w:p w14:paraId="63312F55" w14:textId="2D4ED64C" w:rsidR="00DF3A90" w:rsidRDefault="00D80EB0" w:rsidP="00DF3A90">
      <w:pPr>
        <w:pStyle w:val="ListParagraph"/>
        <w:ind w:left="1076"/>
      </w:pPr>
      <w:r>
        <w:rPr>
          <w:noProof/>
          <w:lang w:val="en-IN" w:eastAsia="en-IN"/>
        </w:rPr>
        <w:drawing>
          <wp:inline distT="0" distB="0" distL="0" distR="0" wp14:anchorId="447FEA4A" wp14:editId="5A972879">
            <wp:extent cx="5711483" cy="125666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570" cy="12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86D6" w14:textId="3A6C0298" w:rsidR="00DF3A90" w:rsidRDefault="00DF3A90" w:rsidP="00DF3A90">
      <w:pPr>
        <w:pStyle w:val="ListParagraph"/>
        <w:ind w:left="1076"/>
        <w:jc w:val="center"/>
      </w:pPr>
      <w:r>
        <w:t xml:space="preserve">Figure 1: Adding the </w:t>
      </w:r>
      <w:proofErr w:type="spellStart"/>
      <w:r w:rsidR="00D80EB0" w:rsidRPr="00D80EB0">
        <w:t>GetExcelData_Citrix</w:t>
      </w:r>
      <w:proofErr w:type="spellEnd"/>
      <w:r>
        <w:t xml:space="preserve"> folder</w:t>
      </w:r>
    </w:p>
    <w:p w14:paraId="4493A806" w14:textId="77777777" w:rsidR="00DF3A90" w:rsidRDefault="00DF3A90" w:rsidP="00DF3A90">
      <w:pPr>
        <w:pStyle w:val="ListParagraph"/>
        <w:ind w:left="1076"/>
        <w:jc w:val="center"/>
      </w:pPr>
    </w:p>
    <w:p w14:paraId="41C46C9D" w14:textId="0B92600D" w:rsidR="001611CA" w:rsidRDefault="001611CA" w:rsidP="001611CA">
      <w:pPr>
        <w:pStyle w:val="ListParagraph"/>
        <w:numPr>
          <w:ilvl w:val="0"/>
          <w:numId w:val="36"/>
        </w:numPr>
      </w:pPr>
      <w:r>
        <w:t>O</w:t>
      </w:r>
      <w:bookmarkStart w:id="6" w:name="_GoBack"/>
      <w:bookmarkEnd w:id="6"/>
      <w:r>
        <w:t xml:space="preserve">pen the project in </w:t>
      </w:r>
      <w:proofErr w:type="spellStart"/>
      <w:r>
        <w:t>UiPath</w:t>
      </w:r>
      <w:proofErr w:type="spellEnd"/>
      <w:r>
        <w:t xml:space="preserve"> Studio. The files will appear in the </w:t>
      </w:r>
      <w:r w:rsidR="00FE7FF4">
        <w:t>‘</w:t>
      </w:r>
      <w:r w:rsidRPr="00FE7FF4">
        <w:rPr>
          <w:b/>
        </w:rPr>
        <w:t>Project</w:t>
      </w:r>
      <w:r w:rsidR="00FE7FF4">
        <w:rPr>
          <w:b/>
        </w:rPr>
        <w:t>’</w:t>
      </w:r>
      <w:r>
        <w:t xml:space="preserve"> tab under </w:t>
      </w:r>
      <w:r w:rsidRPr="00FE7FF4">
        <w:rPr>
          <w:b/>
        </w:rPr>
        <w:t>‘</w:t>
      </w:r>
      <w:proofErr w:type="spellStart"/>
      <w:r w:rsidR="00D80EB0">
        <w:rPr>
          <w:b/>
        </w:rPr>
        <w:t>GetExcelData_Citrix</w:t>
      </w:r>
      <w:proofErr w:type="spellEnd"/>
      <w:r w:rsidR="00D80EB0">
        <w:rPr>
          <w:b/>
        </w:rPr>
        <w:t>’</w:t>
      </w:r>
      <w:r>
        <w:t xml:space="preserve"> folder as shown in Figure </w:t>
      </w:r>
      <w:r w:rsidR="00D26B81">
        <w:t>2</w:t>
      </w:r>
      <w:r>
        <w:t>.</w:t>
      </w:r>
    </w:p>
    <w:p w14:paraId="5E0796E6" w14:textId="77777777" w:rsidR="001611CA" w:rsidRDefault="001611CA" w:rsidP="001611CA">
      <w:pPr>
        <w:pStyle w:val="ListParagraph"/>
        <w:ind w:left="1076"/>
      </w:pPr>
    </w:p>
    <w:p w14:paraId="7E9E1CB2" w14:textId="11B79680" w:rsidR="001611CA" w:rsidRDefault="00CC00D5" w:rsidP="0042169D">
      <w:pPr>
        <w:pStyle w:val="ListParagraph"/>
        <w:ind w:left="10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247B0" wp14:editId="5C0C0206">
                <wp:simplePos x="0" y="0"/>
                <wp:positionH relativeFrom="column">
                  <wp:posOffset>692150</wp:posOffset>
                </wp:positionH>
                <wp:positionV relativeFrom="paragraph">
                  <wp:posOffset>1046431</wp:posOffset>
                </wp:positionV>
                <wp:extent cx="1346200" cy="6604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6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61BAA" id="Rectangle 2" o:spid="_x0000_s1026" style="position:absolute;margin-left:54.5pt;margin-top:82.4pt;width:106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" filled="f" strokecolor="red" strokeweight="2pt"/>
            </w:pict>
          </mc:Fallback>
        </mc:AlternateContent>
      </w:r>
      <w:r w:rsidR="00605A00" w:rsidRPr="00605A00">
        <w:rPr>
          <w:noProof/>
          <w:lang w:val="en-IN" w:eastAsia="en-IN"/>
        </w:rPr>
        <w:t xml:space="preserve"> </w:t>
      </w:r>
      <w:r w:rsidR="00605A00">
        <w:rPr>
          <w:noProof/>
          <w:lang w:val="en-IN" w:eastAsia="en-IN"/>
        </w:rPr>
        <w:drawing>
          <wp:inline distT="0" distB="0" distL="0" distR="0" wp14:anchorId="53FE3507" wp14:editId="551F60B4">
            <wp:extent cx="5528603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094" cy="335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128D" w14:textId="7884112B" w:rsidR="001611CA" w:rsidRDefault="00D26B81" w:rsidP="001611CA">
      <w:pPr>
        <w:pStyle w:val="ListParagraph"/>
        <w:ind w:left="1076"/>
        <w:jc w:val="center"/>
      </w:pPr>
      <w:r>
        <w:t>Figure 2</w:t>
      </w:r>
      <w:r w:rsidR="001611CA">
        <w:t xml:space="preserve">: </w:t>
      </w:r>
      <w:proofErr w:type="spellStart"/>
      <w:r w:rsidR="00214359">
        <w:t>GetExcelData_Citrix</w:t>
      </w:r>
      <w:proofErr w:type="spellEnd"/>
      <w:r w:rsidR="001611CA">
        <w:t xml:space="preserve"> files in Project tab</w:t>
      </w:r>
    </w:p>
    <w:p w14:paraId="53B68AF4" w14:textId="77777777" w:rsidR="00214359" w:rsidRDefault="00214359" w:rsidP="001611CA">
      <w:pPr>
        <w:pStyle w:val="ListParagraph"/>
        <w:ind w:left="1076"/>
        <w:jc w:val="center"/>
      </w:pPr>
    </w:p>
    <w:p w14:paraId="5BF2CE73" w14:textId="77777777" w:rsidR="00214359" w:rsidRDefault="00214359" w:rsidP="0042169D"/>
    <w:p w14:paraId="1F602A7A" w14:textId="77777777" w:rsidR="0042169D" w:rsidRDefault="0042169D" w:rsidP="0042169D"/>
    <w:p w14:paraId="23EA8329" w14:textId="7D2DD3A8" w:rsidR="00B0169B" w:rsidRDefault="008D45B8" w:rsidP="00B0169B">
      <w:pPr>
        <w:pStyle w:val="ListParagraph"/>
        <w:numPr>
          <w:ilvl w:val="0"/>
          <w:numId w:val="36"/>
        </w:numPr>
      </w:pPr>
      <w:r>
        <w:t xml:space="preserve">Open the </w:t>
      </w:r>
      <w:r>
        <w:rPr>
          <w:b/>
        </w:rPr>
        <w:t>‘</w:t>
      </w:r>
      <w:proofErr w:type="spellStart"/>
      <w:r>
        <w:rPr>
          <w:b/>
        </w:rPr>
        <w:t>Open_Excel_Citrix</w:t>
      </w:r>
      <w:proofErr w:type="spellEnd"/>
      <w:r>
        <w:rPr>
          <w:b/>
        </w:rPr>
        <w:t>’</w:t>
      </w:r>
      <w:r>
        <w:t xml:space="preserve"> workflow from the folder </w:t>
      </w:r>
      <w:r>
        <w:rPr>
          <w:b/>
        </w:rPr>
        <w:t>‘</w:t>
      </w:r>
      <w:proofErr w:type="spellStart"/>
      <w:r w:rsidR="00EA5614">
        <w:rPr>
          <w:b/>
        </w:rPr>
        <w:t>GetExcelData_Citrix</w:t>
      </w:r>
      <w:proofErr w:type="spellEnd"/>
      <w:r w:rsidR="00EA5614">
        <w:rPr>
          <w:b/>
        </w:rPr>
        <w:t>\</w:t>
      </w:r>
      <w:r>
        <w:rPr>
          <w:b/>
        </w:rPr>
        <w:t xml:space="preserve">Workflows’ </w:t>
      </w:r>
      <w:r>
        <w:t>as shows in the Figure 3</w:t>
      </w:r>
      <w:r w:rsidR="00B0169B">
        <w:t>.</w:t>
      </w:r>
    </w:p>
    <w:p w14:paraId="0E526E6B" w14:textId="584E37D7" w:rsidR="00B0169B" w:rsidRDefault="00B0169B" w:rsidP="0042169D">
      <w:pPr>
        <w:pStyle w:val="ListParagraph"/>
        <w:ind w:left="1076"/>
      </w:pPr>
      <w:r>
        <w:rPr>
          <w:noProof/>
          <w:lang w:val="en-IN" w:eastAsia="en-IN"/>
        </w:rPr>
        <w:lastRenderedPageBreak/>
        <w:drawing>
          <wp:inline distT="0" distB="0" distL="0" distR="0" wp14:anchorId="65FF88DF" wp14:editId="01678AA4">
            <wp:extent cx="5695636" cy="2679896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298" cy="26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C2C2" w14:textId="7D019C1E" w:rsidR="00B0169B" w:rsidRDefault="00B0169B" w:rsidP="00B0169B">
      <w:pPr>
        <w:pStyle w:val="ListParagraph"/>
        <w:ind w:left="1076"/>
        <w:jc w:val="center"/>
      </w:pPr>
      <w:r>
        <w:t>Figure 3: Open ‘</w:t>
      </w:r>
      <w:proofErr w:type="spellStart"/>
      <w:r>
        <w:t>Open_Excel_Citrix</w:t>
      </w:r>
      <w:proofErr w:type="spellEnd"/>
      <w:r>
        <w:t>’ workflow</w:t>
      </w:r>
    </w:p>
    <w:p w14:paraId="41CF2E3F" w14:textId="77777777" w:rsidR="00B0169B" w:rsidRDefault="00B0169B" w:rsidP="00B0169B">
      <w:pPr>
        <w:pStyle w:val="ListParagraph"/>
        <w:ind w:left="1076"/>
        <w:jc w:val="center"/>
      </w:pPr>
    </w:p>
    <w:p w14:paraId="442E10C3" w14:textId="7AA131A8" w:rsidR="00B0169B" w:rsidRDefault="00B0169B" w:rsidP="00D26098">
      <w:pPr>
        <w:pStyle w:val="ListParagraph"/>
        <w:numPr>
          <w:ilvl w:val="0"/>
          <w:numId w:val="36"/>
        </w:numPr>
      </w:pPr>
      <w:r>
        <w:t>Attach the Citrix window by clicking ‘Indicate window on screen’ as shown in the Figure 4 and save the workflow.</w:t>
      </w:r>
    </w:p>
    <w:p w14:paraId="3CD29F7B" w14:textId="0D9B9B9A" w:rsidR="00B0169B" w:rsidRDefault="00B0169B" w:rsidP="00B0169B">
      <w:pPr>
        <w:ind w:left="356" w:firstLine="720"/>
      </w:pPr>
      <w:r>
        <w:rPr>
          <w:noProof/>
          <w:lang w:val="en-IN" w:eastAsia="en-IN"/>
        </w:rPr>
        <w:drawing>
          <wp:inline distT="0" distB="0" distL="0" distR="0" wp14:anchorId="4DB3C320" wp14:editId="42AA739F">
            <wp:extent cx="5773384" cy="2876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139" cy="28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59C3" w14:textId="07091EA8" w:rsidR="00B0169B" w:rsidRDefault="00B0169B" w:rsidP="00B0169B">
      <w:pPr>
        <w:ind w:left="356" w:firstLine="720"/>
        <w:jc w:val="center"/>
      </w:pPr>
      <w:r>
        <w:t xml:space="preserve">Figure 4: Attaching Citrix window in </w:t>
      </w:r>
      <w:r>
        <w:rPr>
          <w:b/>
        </w:rPr>
        <w:t>‘</w:t>
      </w:r>
      <w:proofErr w:type="spellStart"/>
      <w:r>
        <w:rPr>
          <w:b/>
        </w:rPr>
        <w:t>Open_Excel_Citrix</w:t>
      </w:r>
      <w:proofErr w:type="spellEnd"/>
      <w:r>
        <w:rPr>
          <w:b/>
        </w:rPr>
        <w:t xml:space="preserve">’ </w:t>
      </w:r>
      <w:r>
        <w:t>workflow</w:t>
      </w:r>
    </w:p>
    <w:p w14:paraId="25AD0B8F" w14:textId="77777777" w:rsidR="00B0169B" w:rsidRDefault="00B0169B" w:rsidP="00B0169B">
      <w:pPr>
        <w:ind w:left="356" w:firstLine="720"/>
        <w:jc w:val="center"/>
      </w:pPr>
    </w:p>
    <w:p w14:paraId="028D21B6" w14:textId="77777777" w:rsidR="00B0169B" w:rsidRPr="00B0169B" w:rsidRDefault="00B0169B" w:rsidP="0042169D"/>
    <w:p w14:paraId="65E60ED7" w14:textId="35C2D161" w:rsidR="009D5F1E" w:rsidRPr="00D26098" w:rsidRDefault="00214359" w:rsidP="00D26098">
      <w:pPr>
        <w:pStyle w:val="ListParagraph"/>
        <w:numPr>
          <w:ilvl w:val="0"/>
          <w:numId w:val="36"/>
        </w:numPr>
      </w:pPr>
      <w:r>
        <w:t>D</w:t>
      </w:r>
      <w:r w:rsidR="001611CA">
        <w:t xml:space="preserve">rag and drop </w:t>
      </w:r>
      <w:r w:rsidR="001611CA" w:rsidRPr="001611CA">
        <w:rPr>
          <w:b/>
        </w:rPr>
        <w:t>‘</w:t>
      </w:r>
      <w:proofErr w:type="spellStart"/>
      <w:r>
        <w:rPr>
          <w:b/>
        </w:rPr>
        <w:t>GetExcelData_Main</w:t>
      </w:r>
      <w:proofErr w:type="spellEnd"/>
      <w:r w:rsidR="001611CA" w:rsidRPr="001611CA">
        <w:rPr>
          <w:b/>
        </w:rPr>
        <w:t>’</w:t>
      </w:r>
      <w:r w:rsidR="00FB58C5">
        <w:t xml:space="preserve"> at the desir</w:t>
      </w:r>
      <w:r w:rsidR="00B0169B">
        <w:t>ed position as shown in Figure 5</w:t>
      </w:r>
      <w:r w:rsidR="00FB58C5">
        <w:t>.</w:t>
      </w:r>
    </w:p>
    <w:p w14:paraId="2852D29E" w14:textId="69E07523" w:rsidR="009D5F1E" w:rsidRDefault="009D5F1E" w:rsidP="001611CA">
      <w:pPr>
        <w:pStyle w:val="ListParagraph"/>
        <w:ind w:left="1076"/>
        <w:rPr>
          <w:noProof/>
          <w:lang w:val="en-IN" w:eastAsia="en-IN"/>
        </w:rPr>
      </w:pPr>
    </w:p>
    <w:p w14:paraId="794319AC" w14:textId="62A5DD1B" w:rsidR="00BF383B" w:rsidRDefault="00214359" w:rsidP="0042169D">
      <w:pPr>
        <w:pStyle w:val="ListParagraph"/>
        <w:ind w:left="1076"/>
      </w:pPr>
      <w:r>
        <w:rPr>
          <w:noProof/>
          <w:lang w:val="en-IN" w:eastAsia="en-IN"/>
        </w:rPr>
        <w:lastRenderedPageBreak/>
        <w:drawing>
          <wp:inline distT="0" distB="0" distL="0" distR="0" wp14:anchorId="0ED9626D" wp14:editId="25D722ED">
            <wp:extent cx="5549705" cy="2933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1793" cy="29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9C9B" w14:textId="621DD1AF" w:rsidR="008D45B8" w:rsidRDefault="00FB58C5" w:rsidP="00EA5614">
      <w:pPr>
        <w:pStyle w:val="ListParagraph"/>
        <w:ind w:left="1076"/>
        <w:jc w:val="center"/>
      </w:pPr>
      <w:r>
        <w:t>F</w:t>
      </w:r>
      <w:r w:rsidR="00B0169B">
        <w:t>igure 5</w:t>
      </w:r>
      <w:r>
        <w:t>: Invoking ‘</w:t>
      </w:r>
      <w:proofErr w:type="spellStart"/>
      <w:r w:rsidR="00214359">
        <w:t>GetExcelData_Main.xaml</w:t>
      </w:r>
      <w:proofErr w:type="spellEnd"/>
      <w:r>
        <w:t>’</w:t>
      </w:r>
    </w:p>
    <w:p w14:paraId="2D0217F1" w14:textId="77777777" w:rsidR="00EA5614" w:rsidRDefault="00EA5614" w:rsidP="00EA5614">
      <w:pPr>
        <w:pStyle w:val="ListParagraph"/>
        <w:ind w:left="1076"/>
        <w:jc w:val="center"/>
      </w:pPr>
    </w:p>
    <w:p w14:paraId="09658AB0" w14:textId="48159CA8" w:rsidR="00402AE0" w:rsidRDefault="00FB58C5" w:rsidP="00FB58C5">
      <w:pPr>
        <w:pStyle w:val="ListParagraph"/>
        <w:numPr>
          <w:ilvl w:val="0"/>
          <w:numId w:val="36"/>
        </w:numPr>
      </w:pPr>
      <w:r>
        <w:t xml:space="preserve">Double click on </w:t>
      </w:r>
      <w:r w:rsidRPr="00FB58C5">
        <w:rPr>
          <w:b/>
        </w:rPr>
        <w:t>‘</w:t>
      </w:r>
      <w:r>
        <w:rPr>
          <w:b/>
        </w:rPr>
        <w:t xml:space="preserve">Invoke </w:t>
      </w:r>
      <w:proofErr w:type="spellStart"/>
      <w:r w:rsidR="00214359" w:rsidRPr="00214359">
        <w:rPr>
          <w:b/>
        </w:rPr>
        <w:t>GetExcelData_Main</w:t>
      </w:r>
      <w:proofErr w:type="spellEnd"/>
      <w:r>
        <w:rPr>
          <w:b/>
        </w:rPr>
        <w:t xml:space="preserve"> workflow</w:t>
      </w:r>
      <w:r w:rsidRPr="00FB58C5">
        <w:rPr>
          <w:b/>
        </w:rPr>
        <w:t>’</w:t>
      </w:r>
      <w:r>
        <w:t xml:space="preserve"> and click on ‘</w:t>
      </w:r>
      <w:r w:rsidRPr="00FB58C5">
        <w:rPr>
          <w:b/>
        </w:rPr>
        <w:t>Import Arguments</w:t>
      </w:r>
      <w:r>
        <w:t>’</w:t>
      </w:r>
      <w:r w:rsidR="00B0169B">
        <w:t xml:space="preserve"> as shown in Figure 6</w:t>
      </w:r>
      <w:r>
        <w:t>.</w:t>
      </w:r>
    </w:p>
    <w:p w14:paraId="6B3B56EC" w14:textId="0CD53465" w:rsidR="002E4265" w:rsidRPr="00080787" w:rsidRDefault="00B655CD" w:rsidP="002E4265">
      <w:pPr>
        <w:pStyle w:val="ListParagraph"/>
        <w:numPr>
          <w:ilvl w:val="0"/>
          <w:numId w:val="36"/>
        </w:numPr>
      </w:pPr>
      <w:r>
        <w:t>Add values to the</w:t>
      </w:r>
      <w:r w:rsidR="002E4265">
        <w:t xml:space="preserve"> arguments </w:t>
      </w:r>
      <w:r w:rsidR="009A589E">
        <w:t>‘</w:t>
      </w:r>
      <w:proofErr w:type="spellStart"/>
      <w:r w:rsidR="002E4265" w:rsidRPr="00886146">
        <w:rPr>
          <w:b/>
        </w:rPr>
        <w:t>in_</w:t>
      </w:r>
      <w:r w:rsidR="00080787">
        <w:rPr>
          <w:b/>
        </w:rPr>
        <w:t>ExcelPath</w:t>
      </w:r>
      <w:proofErr w:type="spellEnd"/>
      <w:r w:rsidR="009A589E">
        <w:rPr>
          <w:b/>
        </w:rPr>
        <w:t>’</w:t>
      </w:r>
      <w:r w:rsidR="00080787">
        <w:t xml:space="preserve">, </w:t>
      </w:r>
      <w:r w:rsidR="009A589E">
        <w:t>‘</w:t>
      </w:r>
      <w:proofErr w:type="spellStart"/>
      <w:r w:rsidR="002E4265" w:rsidRPr="00886146">
        <w:rPr>
          <w:b/>
        </w:rPr>
        <w:t>in_</w:t>
      </w:r>
      <w:r w:rsidR="00080787">
        <w:rPr>
          <w:b/>
        </w:rPr>
        <w:t>SheetName</w:t>
      </w:r>
      <w:proofErr w:type="spellEnd"/>
      <w:r w:rsidR="009A589E">
        <w:rPr>
          <w:b/>
        </w:rPr>
        <w:t>’</w:t>
      </w:r>
      <w:r w:rsidR="002E4265">
        <w:t xml:space="preserve"> </w:t>
      </w:r>
      <w:r w:rsidR="00080787">
        <w:t xml:space="preserve">and </w:t>
      </w:r>
      <w:r w:rsidR="00080787">
        <w:rPr>
          <w:b/>
        </w:rPr>
        <w:t>‘</w:t>
      </w:r>
      <w:proofErr w:type="spellStart"/>
      <w:r w:rsidR="00080787">
        <w:rPr>
          <w:b/>
        </w:rPr>
        <w:t>out_dt_Excel</w:t>
      </w:r>
      <w:proofErr w:type="spellEnd"/>
      <w:r w:rsidR="00080787">
        <w:rPr>
          <w:b/>
        </w:rPr>
        <w:t xml:space="preserve">’ </w:t>
      </w:r>
      <w:r w:rsidR="002E4265">
        <w:t xml:space="preserve">using variables or </w:t>
      </w:r>
      <w:r w:rsidR="003E4B80">
        <w:t>type</w:t>
      </w:r>
      <w:r w:rsidR="00B0169B">
        <w:t xml:space="preserve"> the values as shown in Figure 6</w:t>
      </w:r>
      <w:r w:rsidR="00CE7DB7">
        <w:t>.</w:t>
      </w:r>
      <w:r w:rsidR="002740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A210E" wp14:editId="7C8C4F7F">
                <wp:simplePos x="0" y="0"/>
                <wp:positionH relativeFrom="column">
                  <wp:posOffset>3903774</wp:posOffset>
                </wp:positionH>
                <wp:positionV relativeFrom="paragraph">
                  <wp:posOffset>1412875</wp:posOffset>
                </wp:positionV>
                <wp:extent cx="83488" cy="47707"/>
                <wp:effectExtent l="0" t="0" r="1206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" cy="477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725D" id="Rectangle 18" o:spid="_x0000_s1026" style="position:absolute;margin-left:307.4pt;margin-top:111.25pt;width:6.55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" fillcolor="white [3212]" strokecolor="white [3212]" strokeweight="2pt"/>
            </w:pict>
          </mc:Fallback>
        </mc:AlternateContent>
      </w:r>
      <w:r w:rsidR="00214359" w:rsidRPr="00214359">
        <w:rPr>
          <w:noProof/>
          <w:lang w:val="en-IN" w:eastAsia="en-IN"/>
        </w:rPr>
        <w:t xml:space="preserve"> </w:t>
      </w:r>
    </w:p>
    <w:p w14:paraId="42D7A5FA" w14:textId="5CFB88F1" w:rsidR="00080787" w:rsidRPr="00402AE0" w:rsidRDefault="00080787" w:rsidP="00080787">
      <w:pPr>
        <w:ind w:left="356" w:firstLine="720"/>
      </w:pPr>
      <w:r>
        <w:rPr>
          <w:noProof/>
          <w:lang w:val="en-IN" w:eastAsia="en-IN"/>
        </w:rPr>
        <w:drawing>
          <wp:inline distT="0" distB="0" distL="0" distR="0" wp14:anchorId="38C1781E" wp14:editId="02354FAC">
            <wp:extent cx="5359791" cy="248672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466" cy="25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3E8" w14:textId="588611ED" w:rsidR="00E020E4" w:rsidRDefault="00D26B81" w:rsidP="00B20790">
      <w:pPr>
        <w:pStyle w:val="ListParagraph"/>
        <w:ind w:left="1076"/>
        <w:jc w:val="center"/>
      </w:pPr>
      <w:r>
        <w:t>F</w:t>
      </w:r>
      <w:r w:rsidR="00B0169B">
        <w:t>igure 6</w:t>
      </w:r>
      <w:r w:rsidR="00CE7DB7">
        <w:t>: Importing</w:t>
      </w:r>
      <w:r w:rsidR="00CC3B23">
        <w:t>/Exporting arguments</w:t>
      </w:r>
    </w:p>
    <w:p w14:paraId="06ECE72D" w14:textId="77777777" w:rsidR="00776CBE" w:rsidRDefault="00776CBE" w:rsidP="00B20790">
      <w:pPr>
        <w:pStyle w:val="ListParagraph"/>
        <w:ind w:left="1076"/>
        <w:jc w:val="center"/>
      </w:pPr>
    </w:p>
    <w:p w14:paraId="27757C02" w14:textId="54180736" w:rsidR="0042169D" w:rsidRDefault="0042169D" w:rsidP="0042169D">
      <w:pPr>
        <w:pStyle w:val="Heading1"/>
        <w:rPr>
          <w:rFonts w:asciiTheme="minorHAnsi" w:hAnsiTheme="minorHAnsi"/>
        </w:rPr>
      </w:pPr>
      <w:bookmarkStart w:id="7" w:name="_Toc523164021"/>
      <w:r>
        <w:rPr>
          <w:rFonts w:asciiTheme="minorHAnsi" w:hAnsiTheme="minorHAnsi"/>
        </w:rPr>
        <w:lastRenderedPageBreak/>
        <w:t>Argument Description</w:t>
      </w:r>
      <w:bookmarkEnd w:id="7"/>
    </w:p>
    <w:p w14:paraId="050215FB" w14:textId="19733AEB" w:rsidR="00776CBE" w:rsidRPr="00776CBE" w:rsidRDefault="00776CBE" w:rsidP="00776CBE">
      <w:pPr>
        <w:ind w:firstLine="360"/>
      </w:pPr>
      <w:r>
        <w:t>The workflow takes the following arguments as input/output: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2631"/>
        <w:gridCol w:w="1447"/>
        <w:gridCol w:w="4383"/>
      </w:tblGrid>
      <w:tr w:rsidR="0055766B" w14:paraId="0758BAE9" w14:textId="77777777" w:rsidTr="0042169D">
        <w:trPr>
          <w:trHeight w:val="409"/>
          <w:jc w:val="center"/>
        </w:trPr>
        <w:tc>
          <w:tcPr>
            <w:tcW w:w="745" w:type="dxa"/>
          </w:tcPr>
          <w:p w14:paraId="775F42CF" w14:textId="77777777" w:rsidR="0055766B" w:rsidRPr="0055766B" w:rsidRDefault="0055766B" w:rsidP="008B0D86">
            <w:pPr>
              <w:rPr>
                <w:b/>
              </w:rPr>
            </w:pPr>
            <w:proofErr w:type="spellStart"/>
            <w:r w:rsidRPr="0055766B">
              <w:rPr>
                <w:b/>
              </w:rPr>
              <w:t>S.No</w:t>
            </w:r>
            <w:proofErr w:type="spellEnd"/>
            <w:r w:rsidRPr="0055766B">
              <w:rPr>
                <w:b/>
              </w:rPr>
              <w:t>.</w:t>
            </w:r>
          </w:p>
        </w:tc>
        <w:tc>
          <w:tcPr>
            <w:tcW w:w="2631" w:type="dxa"/>
          </w:tcPr>
          <w:p w14:paraId="1C92FF8E" w14:textId="77777777" w:rsidR="0055766B" w:rsidRPr="0055766B" w:rsidRDefault="0055766B" w:rsidP="008B0D86">
            <w:pPr>
              <w:rPr>
                <w:b/>
              </w:rPr>
            </w:pPr>
            <w:r w:rsidRPr="0055766B">
              <w:rPr>
                <w:b/>
              </w:rPr>
              <w:t>Argument Name</w:t>
            </w:r>
          </w:p>
        </w:tc>
        <w:tc>
          <w:tcPr>
            <w:tcW w:w="1447" w:type="dxa"/>
          </w:tcPr>
          <w:p w14:paraId="4E62A3E8" w14:textId="77777777" w:rsidR="0055766B" w:rsidRPr="0055766B" w:rsidRDefault="0055766B" w:rsidP="008B0D86">
            <w:pPr>
              <w:rPr>
                <w:b/>
              </w:rPr>
            </w:pPr>
            <w:r w:rsidRPr="0055766B">
              <w:rPr>
                <w:b/>
              </w:rPr>
              <w:t>Direction</w:t>
            </w:r>
          </w:p>
        </w:tc>
        <w:tc>
          <w:tcPr>
            <w:tcW w:w="4383" w:type="dxa"/>
          </w:tcPr>
          <w:p w14:paraId="3936D366" w14:textId="77777777" w:rsidR="0055766B" w:rsidRPr="0055766B" w:rsidRDefault="0055766B" w:rsidP="008B0D86">
            <w:pPr>
              <w:rPr>
                <w:b/>
              </w:rPr>
            </w:pPr>
            <w:r w:rsidRPr="0055766B">
              <w:rPr>
                <w:b/>
              </w:rPr>
              <w:t>Description</w:t>
            </w:r>
          </w:p>
        </w:tc>
      </w:tr>
      <w:tr w:rsidR="0055766B" w14:paraId="1BDB2E9D" w14:textId="77777777" w:rsidTr="0042169D">
        <w:trPr>
          <w:trHeight w:val="1268"/>
          <w:jc w:val="center"/>
        </w:trPr>
        <w:tc>
          <w:tcPr>
            <w:tcW w:w="745" w:type="dxa"/>
          </w:tcPr>
          <w:p w14:paraId="720741BA" w14:textId="77777777" w:rsidR="0055766B" w:rsidRDefault="0055766B" w:rsidP="008B0D86">
            <w:r>
              <w:t>1.</w:t>
            </w:r>
          </w:p>
        </w:tc>
        <w:tc>
          <w:tcPr>
            <w:tcW w:w="2631" w:type="dxa"/>
          </w:tcPr>
          <w:p w14:paraId="1B71688B" w14:textId="517CA403" w:rsidR="0055766B" w:rsidRDefault="0055766B" w:rsidP="008D45B8">
            <w:proofErr w:type="spellStart"/>
            <w:r>
              <w:t>in_</w:t>
            </w:r>
            <w:r w:rsidR="008D45B8">
              <w:t>ExcelPath</w:t>
            </w:r>
            <w:proofErr w:type="spellEnd"/>
          </w:p>
        </w:tc>
        <w:tc>
          <w:tcPr>
            <w:tcW w:w="1447" w:type="dxa"/>
          </w:tcPr>
          <w:p w14:paraId="68C46C98" w14:textId="77777777" w:rsidR="0055766B" w:rsidRDefault="0055766B" w:rsidP="008B0D86">
            <w:r>
              <w:t>In</w:t>
            </w:r>
          </w:p>
        </w:tc>
        <w:tc>
          <w:tcPr>
            <w:tcW w:w="4383" w:type="dxa"/>
          </w:tcPr>
          <w:p w14:paraId="5286E3BA" w14:textId="091596DD" w:rsidR="0055766B" w:rsidRDefault="008D45B8" w:rsidP="0055766B">
            <w:r>
              <w:t>The path of the Excel</w:t>
            </w:r>
            <w:r w:rsidR="0042169D">
              <w:t xml:space="preserve"> file in the Citrix environment.</w:t>
            </w:r>
          </w:p>
        </w:tc>
      </w:tr>
      <w:tr w:rsidR="0055766B" w14:paraId="659C9C75" w14:textId="77777777" w:rsidTr="0042169D">
        <w:trPr>
          <w:trHeight w:val="696"/>
          <w:jc w:val="center"/>
        </w:trPr>
        <w:tc>
          <w:tcPr>
            <w:tcW w:w="745" w:type="dxa"/>
          </w:tcPr>
          <w:p w14:paraId="429800EC" w14:textId="77777777" w:rsidR="0055766B" w:rsidRDefault="0055766B" w:rsidP="008B0D86">
            <w:r>
              <w:t>2.</w:t>
            </w:r>
          </w:p>
        </w:tc>
        <w:tc>
          <w:tcPr>
            <w:tcW w:w="2631" w:type="dxa"/>
          </w:tcPr>
          <w:p w14:paraId="5C6826F0" w14:textId="7509769D" w:rsidR="0055766B" w:rsidRDefault="0042169D" w:rsidP="0042169D">
            <w:proofErr w:type="spellStart"/>
            <w:r>
              <w:t>in_SheetName</w:t>
            </w:r>
            <w:proofErr w:type="spellEnd"/>
          </w:p>
        </w:tc>
        <w:tc>
          <w:tcPr>
            <w:tcW w:w="1447" w:type="dxa"/>
          </w:tcPr>
          <w:p w14:paraId="22AAB0C9" w14:textId="77777777" w:rsidR="0055766B" w:rsidRDefault="0055766B" w:rsidP="008B0D86">
            <w:r>
              <w:t>In</w:t>
            </w:r>
          </w:p>
        </w:tc>
        <w:tc>
          <w:tcPr>
            <w:tcW w:w="4383" w:type="dxa"/>
          </w:tcPr>
          <w:p w14:paraId="094CE291" w14:textId="3132CD02" w:rsidR="0055766B" w:rsidRDefault="0042169D" w:rsidP="008B0D86">
            <w:r>
              <w:t>The name of the Sh</w:t>
            </w:r>
            <w:r w:rsidR="002365D7">
              <w:t>eet on which read operations have</w:t>
            </w:r>
            <w:r>
              <w:t xml:space="preserve"> to be performed. If this argument is empty, it will take the first sheet from the Excel file.</w:t>
            </w:r>
          </w:p>
        </w:tc>
      </w:tr>
      <w:tr w:rsidR="0042169D" w14:paraId="5EB7EF9E" w14:textId="77777777" w:rsidTr="0042169D">
        <w:trPr>
          <w:trHeight w:val="696"/>
          <w:jc w:val="center"/>
        </w:trPr>
        <w:tc>
          <w:tcPr>
            <w:tcW w:w="745" w:type="dxa"/>
          </w:tcPr>
          <w:p w14:paraId="537D9E3D" w14:textId="517068D9" w:rsidR="0042169D" w:rsidRDefault="0042169D" w:rsidP="008B0D86">
            <w:r>
              <w:t>3.</w:t>
            </w:r>
          </w:p>
        </w:tc>
        <w:tc>
          <w:tcPr>
            <w:tcW w:w="2631" w:type="dxa"/>
          </w:tcPr>
          <w:p w14:paraId="152C69EC" w14:textId="2100D312" w:rsidR="0042169D" w:rsidRDefault="0042169D" w:rsidP="0042169D">
            <w:proofErr w:type="spellStart"/>
            <w:r>
              <w:t>out_dt_Excel</w:t>
            </w:r>
            <w:proofErr w:type="spellEnd"/>
          </w:p>
        </w:tc>
        <w:tc>
          <w:tcPr>
            <w:tcW w:w="1447" w:type="dxa"/>
          </w:tcPr>
          <w:p w14:paraId="63E83B74" w14:textId="37AE11A9" w:rsidR="0042169D" w:rsidRDefault="0042169D" w:rsidP="008B0D86">
            <w:r>
              <w:t>Out</w:t>
            </w:r>
          </w:p>
        </w:tc>
        <w:tc>
          <w:tcPr>
            <w:tcW w:w="4383" w:type="dxa"/>
          </w:tcPr>
          <w:p w14:paraId="5F3DBE3C" w14:textId="2BE85C1C" w:rsidR="0042169D" w:rsidRDefault="0042169D" w:rsidP="008B0D86">
            <w:r>
              <w:t xml:space="preserve">A </w:t>
            </w:r>
            <w:proofErr w:type="spellStart"/>
            <w:r>
              <w:t>Datatable</w:t>
            </w:r>
            <w:proofErr w:type="spellEnd"/>
            <w:r>
              <w:t xml:space="preserve"> containing all the excel data.</w:t>
            </w:r>
          </w:p>
        </w:tc>
      </w:tr>
    </w:tbl>
    <w:p w14:paraId="1DD870EA" w14:textId="6A740558" w:rsidR="006C1C48" w:rsidRDefault="006C1C48" w:rsidP="002E36B9"/>
    <w:p w14:paraId="3F765801" w14:textId="1FE3684A" w:rsidR="00007C78" w:rsidRDefault="005C0476" w:rsidP="005C0476">
      <w:pPr>
        <w:pStyle w:val="Heading1"/>
      </w:pPr>
      <w:bookmarkStart w:id="8" w:name="_Toc523164022"/>
      <w:r>
        <w:lastRenderedPageBreak/>
        <w:t>Handled Exceptions and Errors</w:t>
      </w:r>
      <w:bookmarkEnd w:id="8"/>
    </w:p>
    <w:p w14:paraId="538D370C" w14:textId="1BD66A44" w:rsidR="00D437FC" w:rsidRDefault="00400EA4" w:rsidP="00996C32">
      <w:pPr>
        <w:ind w:left="360"/>
      </w:pPr>
      <w:r>
        <w:t>The follo</w:t>
      </w:r>
      <w:r w:rsidR="0042169D">
        <w:t>wing scenarios have been handled</w:t>
      </w:r>
      <w:r>
        <w:t xml:space="preserve"> in the workflow: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3822"/>
        <w:gridCol w:w="4653"/>
      </w:tblGrid>
      <w:tr w:rsidR="00477E9E" w14:paraId="72436D0C" w14:textId="77777777" w:rsidTr="00A23468">
        <w:trPr>
          <w:trHeight w:val="417"/>
          <w:jc w:val="center"/>
        </w:trPr>
        <w:tc>
          <w:tcPr>
            <w:tcW w:w="786" w:type="dxa"/>
          </w:tcPr>
          <w:p w14:paraId="7CE697DA" w14:textId="4E32A8B6" w:rsidR="00477E9E" w:rsidRPr="00477E9E" w:rsidRDefault="00477E9E" w:rsidP="00477E9E">
            <w:pPr>
              <w:rPr>
                <w:b/>
              </w:rPr>
            </w:pPr>
            <w:r w:rsidRPr="00477E9E">
              <w:rPr>
                <w:b/>
              </w:rPr>
              <w:t>S.no.</w:t>
            </w:r>
          </w:p>
        </w:tc>
        <w:tc>
          <w:tcPr>
            <w:tcW w:w="3822" w:type="dxa"/>
          </w:tcPr>
          <w:p w14:paraId="355C8640" w14:textId="087F220A" w:rsidR="00477E9E" w:rsidRPr="00477E9E" w:rsidRDefault="00477E9E" w:rsidP="00477E9E">
            <w:pPr>
              <w:rPr>
                <w:b/>
              </w:rPr>
            </w:pPr>
            <w:r w:rsidRPr="00477E9E">
              <w:rPr>
                <w:b/>
              </w:rPr>
              <w:t>Scenario</w:t>
            </w:r>
          </w:p>
        </w:tc>
        <w:tc>
          <w:tcPr>
            <w:tcW w:w="4653" w:type="dxa"/>
          </w:tcPr>
          <w:p w14:paraId="39970910" w14:textId="10499DE5" w:rsidR="00477E9E" w:rsidRPr="00477E9E" w:rsidRDefault="00477E9E" w:rsidP="00477E9E">
            <w:pPr>
              <w:rPr>
                <w:b/>
              </w:rPr>
            </w:pPr>
            <w:r w:rsidRPr="00477E9E">
              <w:rPr>
                <w:b/>
              </w:rPr>
              <w:t>Outcome</w:t>
            </w:r>
          </w:p>
        </w:tc>
      </w:tr>
      <w:tr w:rsidR="00477E9E" w14:paraId="6A9034D8" w14:textId="77777777" w:rsidTr="00A23468">
        <w:trPr>
          <w:trHeight w:val="707"/>
          <w:jc w:val="center"/>
        </w:trPr>
        <w:tc>
          <w:tcPr>
            <w:tcW w:w="786" w:type="dxa"/>
          </w:tcPr>
          <w:p w14:paraId="1FBB5514" w14:textId="64CEB343" w:rsidR="00477E9E" w:rsidRDefault="00477E9E" w:rsidP="00477E9E">
            <w:r>
              <w:t>1.</w:t>
            </w:r>
          </w:p>
        </w:tc>
        <w:tc>
          <w:tcPr>
            <w:tcW w:w="3822" w:type="dxa"/>
          </w:tcPr>
          <w:p w14:paraId="70BBB382" w14:textId="365FFB68" w:rsidR="00477E9E" w:rsidRDefault="0042169D" w:rsidP="003E4B80">
            <w:r>
              <w:t>Excel file is not opened</w:t>
            </w:r>
          </w:p>
        </w:tc>
        <w:tc>
          <w:tcPr>
            <w:tcW w:w="4653" w:type="dxa"/>
          </w:tcPr>
          <w:p w14:paraId="6BE27ADC" w14:textId="1A5AA307" w:rsidR="00477E9E" w:rsidRDefault="0042169D" w:rsidP="0042169D">
            <w:r>
              <w:t>Retrying for the second time. If unable to open again then End state is triggered.</w:t>
            </w:r>
          </w:p>
        </w:tc>
      </w:tr>
      <w:tr w:rsidR="00477E9E" w14:paraId="2AD1163C" w14:textId="77777777" w:rsidTr="0042169D">
        <w:trPr>
          <w:trHeight w:val="558"/>
          <w:jc w:val="center"/>
        </w:trPr>
        <w:tc>
          <w:tcPr>
            <w:tcW w:w="786" w:type="dxa"/>
          </w:tcPr>
          <w:p w14:paraId="3948241A" w14:textId="78E39605" w:rsidR="00477E9E" w:rsidRDefault="00477E9E" w:rsidP="00477E9E">
            <w:r>
              <w:t>2.</w:t>
            </w:r>
          </w:p>
        </w:tc>
        <w:tc>
          <w:tcPr>
            <w:tcW w:w="3822" w:type="dxa"/>
          </w:tcPr>
          <w:p w14:paraId="1F9DC6EC" w14:textId="3354FDBF" w:rsidR="00477E9E" w:rsidRDefault="0042169D" w:rsidP="003E4B80">
            <w:r>
              <w:t>Cannot find image to select all the data</w:t>
            </w:r>
          </w:p>
        </w:tc>
        <w:tc>
          <w:tcPr>
            <w:tcW w:w="4653" w:type="dxa"/>
          </w:tcPr>
          <w:p w14:paraId="02E51E89" w14:textId="3CA35774" w:rsidR="00477E9E" w:rsidRDefault="0001549E" w:rsidP="003E4B80">
            <w:r>
              <w:t>Hotkey is sent to select all the data</w:t>
            </w:r>
          </w:p>
        </w:tc>
      </w:tr>
      <w:tr w:rsidR="002A6906" w14:paraId="709271FF" w14:textId="77777777" w:rsidTr="00A23468">
        <w:trPr>
          <w:trHeight w:val="417"/>
          <w:jc w:val="center"/>
        </w:trPr>
        <w:tc>
          <w:tcPr>
            <w:tcW w:w="786" w:type="dxa"/>
          </w:tcPr>
          <w:p w14:paraId="69A5AE5B" w14:textId="217DB638" w:rsidR="002A6906" w:rsidRDefault="00A7308F" w:rsidP="00477E9E">
            <w:r>
              <w:t>3.</w:t>
            </w:r>
          </w:p>
        </w:tc>
        <w:tc>
          <w:tcPr>
            <w:tcW w:w="3822" w:type="dxa"/>
          </w:tcPr>
          <w:p w14:paraId="141EC03D" w14:textId="32076A06" w:rsidR="002A6906" w:rsidRDefault="0042169D" w:rsidP="00D437FC">
            <w:r>
              <w:t xml:space="preserve">If </w:t>
            </w:r>
            <w:r w:rsidR="00D437FC">
              <w:t>no data in excel file</w:t>
            </w:r>
            <w:r w:rsidR="00A23468">
              <w:t xml:space="preserve"> </w:t>
            </w:r>
          </w:p>
        </w:tc>
        <w:tc>
          <w:tcPr>
            <w:tcW w:w="4653" w:type="dxa"/>
          </w:tcPr>
          <w:p w14:paraId="7AC19C34" w14:textId="0BD29C54" w:rsidR="002A6906" w:rsidRDefault="0042169D" w:rsidP="007E2E86">
            <w:r>
              <w:t>Transition to the End state</w:t>
            </w:r>
          </w:p>
        </w:tc>
      </w:tr>
    </w:tbl>
    <w:p w14:paraId="32A4F280" w14:textId="77777777" w:rsidR="00477E9E" w:rsidRPr="00477E9E" w:rsidRDefault="00477E9E" w:rsidP="00477E9E"/>
    <w:bookmarkEnd w:id="2"/>
    <w:bookmarkEnd w:id="3"/>
    <w:p w14:paraId="4F1D0876" w14:textId="77777777" w:rsidR="0067439A" w:rsidRDefault="0067439A" w:rsidP="00477E9E">
      <w:pPr>
        <w:jc w:val="both"/>
      </w:pPr>
    </w:p>
    <w:sectPr w:rsidR="0067439A" w:rsidSect="00065AE8">
      <w:headerReference w:type="default" r:id="rId14"/>
      <w:footerReference w:type="default" r:id="rId15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10F73" w14:textId="77777777" w:rsidR="00153B83" w:rsidRDefault="00153B83" w:rsidP="00467814">
      <w:r>
        <w:separator/>
      </w:r>
    </w:p>
  </w:endnote>
  <w:endnote w:type="continuationSeparator" w:id="0">
    <w:p w14:paraId="4CF2BEAA" w14:textId="77777777" w:rsidR="00153B83" w:rsidRDefault="00153B83" w:rsidP="0046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9395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4A25076" w14:textId="50D8F778" w:rsidR="008164D2" w:rsidRPr="002D49C5" w:rsidRDefault="008164D2" w:rsidP="00341773">
            <w:pPr>
              <w:pStyle w:val="FooterText"/>
              <w:rPr>
                <w:i w:val="0"/>
                <w:sz w:val="24"/>
                <w:szCs w:val="24"/>
              </w:rPr>
            </w:pPr>
            <w:r>
              <w:tab/>
            </w:r>
            <w:r>
              <w:tab/>
            </w:r>
            <w:r w:rsidRPr="00341773">
              <w:rPr>
                <w:rStyle w:val="PageNumberTextChar"/>
              </w:rPr>
              <w:fldChar w:fldCharType="begin"/>
            </w:r>
            <w:r w:rsidRPr="00341773">
              <w:rPr>
                <w:rStyle w:val="PageNumberTextChar"/>
              </w:rPr>
              <w:instrText xml:space="preserve"> PAGE </w:instrText>
            </w:r>
            <w:r w:rsidRPr="00341773">
              <w:rPr>
                <w:rStyle w:val="PageNumberTextChar"/>
              </w:rPr>
              <w:fldChar w:fldCharType="separate"/>
            </w:r>
            <w:r w:rsidR="00D44C1F">
              <w:rPr>
                <w:rStyle w:val="PageNumberTextChar"/>
                <w:noProof/>
              </w:rPr>
              <w:t>3</w:t>
            </w:r>
            <w:r w:rsidRPr="00341773">
              <w:rPr>
                <w:rStyle w:val="PageNumberTextChar"/>
              </w:rPr>
              <w:fldChar w:fldCharType="end"/>
            </w:r>
            <w:r w:rsidRPr="00341773">
              <w:rPr>
                <w:rStyle w:val="PageNumberTextChar"/>
              </w:rPr>
              <w:t xml:space="preserve"> of </w:t>
            </w:r>
            <w:r w:rsidRPr="00341773">
              <w:rPr>
                <w:rStyle w:val="PageNumberTextChar"/>
              </w:rPr>
              <w:fldChar w:fldCharType="begin"/>
            </w:r>
            <w:r w:rsidRPr="00341773">
              <w:rPr>
                <w:rStyle w:val="PageNumberTextChar"/>
              </w:rPr>
              <w:instrText xml:space="preserve"> NUMPAGES  </w:instrText>
            </w:r>
            <w:r w:rsidRPr="00341773">
              <w:rPr>
                <w:rStyle w:val="PageNumberTextChar"/>
              </w:rPr>
              <w:fldChar w:fldCharType="separate"/>
            </w:r>
            <w:r w:rsidR="00D44C1F">
              <w:rPr>
                <w:rStyle w:val="PageNumberTextChar"/>
                <w:noProof/>
              </w:rPr>
              <w:t>10</w:t>
            </w:r>
            <w:r w:rsidRPr="00341773">
              <w:rPr>
                <w:rStyle w:val="PageNumberText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C4365" w14:textId="77777777" w:rsidR="00153B83" w:rsidRDefault="00153B83" w:rsidP="00467814">
      <w:r>
        <w:separator/>
      </w:r>
    </w:p>
  </w:footnote>
  <w:footnote w:type="continuationSeparator" w:id="0">
    <w:p w14:paraId="2104CD17" w14:textId="77777777" w:rsidR="00153B83" w:rsidRDefault="00153B83" w:rsidP="00467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3AD3" w14:textId="79F61F8C" w:rsidR="008164D2" w:rsidRDefault="008164D2" w:rsidP="00940FCB">
    <w:pPr>
      <w:pStyle w:val="HeaderSmall"/>
      <w:tabs>
        <w:tab w:val="clear" w:pos="4320"/>
        <w:tab w:val="clear" w:pos="8640"/>
        <w:tab w:val="center" w:pos="4590"/>
      </w:tabs>
      <w:ind w:left="-540" w:right="-1170"/>
      <w:jc w:val="both"/>
    </w:pPr>
    <w:r>
      <w:t xml:space="preserve">                                                                      </w:t>
    </w:r>
    <w:r w:rsidR="00940FCB">
      <w:tab/>
    </w:r>
    <w:r w:rsidR="00940FCB"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3884"/>
    <w:multiLevelType w:val="hybridMultilevel"/>
    <w:tmpl w:val="BFAA96B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02F21D95"/>
    <w:multiLevelType w:val="hybridMultilevel"/>
    <w:tmpl w:val="267A6A8C"/>
    <w:lvl w:ilvl="0" w:tplc="093A77AE">
      <w:start w:val="1"/>
      <w:numFmt w:val="lowerRoman"/>
      <w:lvlText w:val="%1."/>
      <w:lvlJc w:val="right"/>
      <w:pPr>
        <w:ind w:left="25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311C7E"/>
    <w:multiLevelType w:val="hybridMultilevel"/>
    <w:tmpl w:val="269ED48E"/>
    <w:lvl w:ilvl="0" w:tplc="206E859C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0BFF5C62"/>
    <w:multiLevelType w:val="hybridMultilevel"/>
    <w:tmpl w:val="53CA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7F4D51"/>
    <w:multiLevelType w:val="hybridMultilevel"/>
    <w:tmpl w:val="8B860884"/>
    <w:lvl w:ilvl="0" w:tplc="732CC9B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6" w:hanging="360"/>
      </w:pPr>
    </w:lvl>
    <w:lvl w:ilvl="2" w:tplc="4009001B" w:tentative="1">
      <w:start w:val="1"/>
      <w:numFmt w:val="lowerRoman"/>
      <w:lvlText w:val="%3."/>
      <w:lvlJc w:val="right"/>
      <w:pPr>
        <w:ind w:left="2516" w:hanging="180"/>
      </w:pPr>
    </w:lvl>
    <w:lvl w:ilvl="3" w:tplc="4009000F" w:tentative="1">
      <w:start w:val="1"/>
      <w:numFmt w:val="decimal"/>
      <w:lvlText w:val="%4."/>
      <w:lvlJc w:val="left"/>
      <w:pPr>
        <w:ind w:left="3236" w:hanging="360"/>
      </w:pPr>
    </w:lvl>
    <w:lvl w:ilvl="4" w:tplc="40090019" w:tentative="1">
      <w:start w:val="1"/>
      <w:numFmt w:val="lowerLetter"/>
      <w:lvlText w:val="%5."/>
      <w:lvlJc w:val="left"/>
      <w:pPr>
        <w:ind w:left="3956" w:hanging="360"/>
      </w:pPr>
    </w:lvl>
    <w:lvl w:ilvl="5" w:tplc="4009001B" w:tentative="1">
      <w:start w:val="1"/>
      <w:numFmt w:val="lowerRoman"/>
      <w:lvlText w:val="%6."/>
      <w:lvlJc w:val="right"/>
      <w:pPr>
        <w:ind w:left="4676" w:hanging="180"/>
      </w:pPr>
    </w:lvl>
    <w:lvl w:ilvl="6" w:tplc="4009000F" w:tentative="1">
      <w:start w:val="1"/>
      <w:numFmt w:val="decimal"/>
      <w:lvlText w:val="%7."/>
      <w:lvlJc w:val="left"/>
      <w:pPr>
        <w:ind w:left="5396" w:hanging="360"/>
      </w:pPr>
    </w:lvl>
    <w:lvl w:ilvl="7" w:tplc="40090019" w:tentative="1">
      <w:start w:val="1"/>
      <w:numFmt w:val="lowerLetter"/>
      <w:lvlText w:val="%8."/>
      <w:lvlJc w:val="left"/>
      <w:pPr>
        <w:ind w:left="6116" w:hanging="360"/>
      </w:pPr>
    </w:lvl>
    <w:lvl w:ilvl="8" w:tplc="40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6" w15:restartNumberingAfterBreak="0">
    <w:nsid w:val="142B6916"/>
    <w:multiLevelType w:val="hybridMultilevel"/>
    <w:tmpl w:val="6A884C54"/>
    <w:lvl w:ilvl="0" w:tplc="32E85846">
      <w:start w:val="4"/>
      <w:numFmt w:val="bullet"/>
      <w:lvlText w:val="-"/>
      <w:lvlJc w:val="left"/>
      <w:pPr>
        <w:ind w:left="306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175016CF"/>
    <w:multiLevelType w:val="hybridMultilevel"/>
    <w:tmpl w:val="88D03CCE"/>
    <w:lvl w:ilvl="0" w:tplc="4009000F">
      <w:start w:val="1"/>
      <w:numFmt w:val="decimal"/>
      <w:lvlText w:val="%1."/>
      <w:lvlJc w:val="left"/>
      <w:pPr>
        <w:ind w:left="1130" w:hanging="360"/>
      </w:p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8" w15:restartNumberingAfterBreak="0">
    <w:nsid w:val="266B0479"/>
    <w:multiLevelType w:val="hybridMultilevel"/>
    <w:tmpl w:val="764CE37A"/>
    <w:lvl w:ilvl="0" w:tplc="32E85846">
      <w:start w:val="4"/>
      <w:numFmt w:val="bullet"/>
      <w:lvlText w:val="-"/>
      <w:lvlJc w:val="left"/>
      <w:pPr>
        <w:ind w:left="144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557E53"/>
    <w:multiLevelType w:val="hybridMultilevel"/>
    <w:tmpl w:val="FA8C6F2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0" w15:restartNumberingAfterBreak="0">
    <w:nsid w:val="29224716"/>
    <w:multiLevelType w:val="multilevel"/>
    <w:tmpl w:val="18B2BC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 Bold" w:hAnsi="Times New Roman Bol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ascii="Times New Roman Bold" w:hAnsi="Times New Roman Bol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3976D48"/>
    <w:multiLevelType w:val="hybridMultilevel"/>
    <w:tmpl w:val="AA18C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763C4"/>
    <w:multiLevelType w:val="hybridMultilevel"/>
    <w:tmpl w:val="498873FC"/>
    <w:lvl w:ilvl="0" w:tplc="32E85846">
      <w:start w:val="4"/>
      <w:numFmt w:val="bullet"/>
      <w:lvlText w:val="-"/>
      <w:lvlJc w:val="left"/>
      <w:pPr>
        <w:ind w:left="306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3" w15:restartNumberingAfterBreak="0">
    <w:nsid w:val="42451A97"/>
    <w:multiLevelType w:val="hybridMultilevel"/>
    <w:tmpl w:val="BFAA96B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9C838F5"/>
    <w:multiLevelType w:val="hybridMultilevel"/>
    <w:tmpl w:val="ACE8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F46B3"/>
    <w:multiLevelType w:val="hybridMultilevel"/>
    <w:tmpl w:val="ACE8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81BA5"/>
    <w:multiLevelType w:val="hybridMultilevel"/>
    <w:tmpl w:val="ACE8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096331C"/>
    <w:multiLevelType w:val="hybridMultilevel"/>
    <w:tmpl w:val="2046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30656"/>
    <w:multiLevelType w:val="hybridMultilevel"/>
    <w:tmpl w:val="938AA002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31" w15:restartNumberingAfterBreak="0">
    <w:nsid w:val="6E8773D2"/>
    <w:multiLevelType w:val="hybridMultilevel"/>
    <w:tmpl w:val="79F4F4FC"/>
    <w:lvl w:ilvl="0" w:tplc="04628498">
      <w:start w:val="1"/>
      <w:numFmt w:val="decimal"/>
      <w:lvlText w:val="%1."/>
      <w:lvlJc w:val="left"/>
      <w:pPr>
        <w:ind w:left="720" w:hanging="360"/>
      </w:pPr>
      <w:rPr>
        <w:rFonts w:ascii="Calibri" w:eastAsia="MS Mincho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81F17"/>
    <w:multiLevelType w:val="hybridMultilevel"/>
    <w:tmpl w:val="3132A2BC"/>
    <w:lvl w:ilvl="0" w:tplc="84FE65C8">
      <w:start w:val="1"/>
      <w:numFmt w:val="upperLetter"/>
      <w:pStyle w:val="AppendixHeader"/>
      <w:lvlText w:val="Appendix %1: "/>
      <w:lvlJc w:val="left"/>
      <w:pPr>
        <w:ind w:left="360" w:hanging="360"/>
      </w:pPr>
      <w:rPr>
        <w:rFonts w:ascii="Times New Roman Bold" w:hAnsi="Times New Roman Bol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B2901"/>
    <w:multiLevelType w:val="hybridMultilevel"/>
    <w:tmpl w:val="A00A4382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4"/>
  </w:num>
  <w:num w:numId="2">
    <w:abstractNumId w:val="27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32"/>
  </w:num>
  <w:num w:numId="16">
    <w:abstractNumId w:val="30"/>
    <w:lvlOverride w:ilvl="0">
      <w:startOverride w:val="1"/>
    </w:lvlOverride>
  </w:num>
  <w:num w:numId="17">
    <w:abstractNumId w:val="14"/>
  </w:num>
  <w:num w:numId="18">
    <w:abstractNumId w:val="31"/>
  </w:num>
  <w:num w:numId="19">
    <w:abstractNumId w:val="11"/>
  </w:num>
  <w:num w:numId="20">
    <w:abstractNumId w:val="16"/>
  </w:num>
  <w:num w:numId="21">
    <w:abstractNumId w:val="22"/>
  </w:num>
  <w:num w:numId="22">
    <w:abstractNumId w:val="19"/>
  </w:num>
  <w:num w:numId="23">
    <w:abstractNumId w:val="18"/>
  </w:num>
  <w:num w:numId="24">
    <w:abstractNumId w:val="28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4"/>
  </w:num>
  <w:num w:numId="28">
    <w:abstractNumId w:val="33"/>
  </w:num>
  <w:num w:numId="29">
    <w:abstractNumId w:val="10"/>
  </w:num>
  <w:num w:numId="30">
    <w:abstractNumId w:val="23"/>
  </w:num>
  <w:num w:numId="31">
    <w:abstractNumId w:val="12"/>
  </w:num>
  <w:num w:numId="32">
    <w:abstractNumId w:val="26"/>
  </w:num>
  <w:num w:numId="33">
    <w:abstractNumId w:val="20"/>
  </w:num>
  <w:num w:numId="34">
    <w:abstractNumId w:val="25"/>
  </w:num>
  <w:num w:numId="35">
    <w:abstractNumId w:val="29"/>
  </w:num>
  <w:num w:numId="36">
    <w:abstractNumId w:val="15"/>
  </w:num>
  <w:num w:numId="37">
    <w:abstractNumId w:val="17"/>
  </w:num>
  <w:num w:numId="38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D7"/>
    <w:rsid w:val="00001626"/>
    <w:rsid w:val="000040F9"/>
    <w:rsid w:val="00005140"/>
    <w:rsid w:val="00005BA5"/>
    <w:rsid w:val="00005DA9"/>
    <w:rsid w:val="00006966"/>
    <w:rsid w:val="00007C78"/>
    <w:rsid w:val="00011EC3"/>
    <w:rsid w:val="0001248E"/>
    <w:rsid w:val="00012B91"/>
    <w:rsid w:val="000131B5"/>
    <w:rsid w:val="00014057"/>
    <w:rsid w:val="00014F34"/>
    <w:rsid w:val="0001549E"/>
    <w:rsid w:val="00016746"/>
    <w:rsid w:val="0001694E"/>
    <w:rsid w:val="000178A2"/>
    <w:rsid w:val="00017B47"/>
    <w:rsid w:val="000224EB"/>
    <w:rsid w:val="00022554"/>
    <w:rsid w:val="00022803"/>
    <w:rsid w:val="00022921"/>
    <w:rsid w:val="00023880"/>
    <w:rsid w:val="000247A9"/>
    <w:rsid w:val="00027C79"/>
    <w:rsid w:val="00030B6F"/>
    <w:rsid w:val="00031B9E"/>
    <w:rsid w:val="00031BFB"/>
    <w:rsid w:val="00033799"/>
    <w:rsid w:val="00035F7C"/>
    <w:rsid w:val="0003785E"/>
    <w:rsid w:val="000401F4"/>
    <w:rsid w:val="00040AD8"/>
    <w:rsid w:val="00040CF5"/>
    <w:rsid w:val="00042240"/>
    <w:rsid w:val="00043C69"/>
    <w:rsid w:val="000451DF"/>
    <w:rsid w:val="00045871"/>
    <w:rsid w:val="00045ABF"/>
    <w:rsid w:val="000472EC"/>
    <w:rsid w:val="00050BBC"/>
    <w:rsid w:val="00051BDA"/>
    <w:rsid w:val="00051C96"/>
    <w:rsid w:val="000522B3"/>
    <w:rsid w:val="00052729"/>
    <w:rsid w:val="00052E80"/>
    <w:rsid w:val="00052FFE"/>
    <w:rsid w:val="000540F4"/>
    <w:rsid w:val="000547B0"/>
    <w:rsid w:val="00054E99"/>
    <w:rsid w:val="0005563A"/>
    <w:rsid w:val="0005722A"/>
    <w:rsid w:val="0006093A"/>
    <w:rsid w:val="0006148D"/>
    <w:rsid w:val="00061D3F"/>
    <w:rsid w:val="0006202D"/>
    <w:rsid w:val="00064B50"/>
    <w:rsid w:val="00065AE8"/>
    <w:rsid w:val="00065FE8"/>
    <w:rsid w:val="00066002"/>
    <w:rsid w:val="00067024"/>
    <w:rsid w:val="00067A74"/>
    <w:rsid w:val="0007217B"/>
    <w:rsid w:val="000724D2"/>
    <w:rsid w:val="000735D1"/>
    <w:rsid w:val="000742A0"/>
    <w:rsid w:val="000744E3"/>
    <w:rsid w:val="00074D26"/>
    <w:rsid w:val="00075CA2"/>
    <w:rsid w:val="00077546"/>
    <w:rsid w:val="00077978"/>
    <w:rsid w:val="000802DE"/>
    <w:rsid w:val="00080787"/>
    <w:rsid w:val="0008117B"/>
    <w:rsid w:val="00081CED"/>
    <w:rsid w:val="00081E59"/>
    <w:rsid w:val="0008207E"/>
    <w:rsid w:val="00083D26"/>
    <w:rsid w:val="00084643"/>
    <w:rsid w:val="0008525B"/>
    <w:rsid w:val="00085846"/>
    <w:rsid w:val="0008632E"/>
    <w:rsid w:val="00086F6B"/>
    <w:rsid w:val="00086FD4"/>
    <w:rsid w:val="000876EA"/>
    <w:rsid w:val="00090596"/>
    <w:rsid w:val="000911AE"/>
    <w:rsid w:val="0009250F"/>
    <w:rsid w:val="000962AA"/>
    <w:rsid w:val="0009721F"/>
    <w:rsid w:val="00097AD0"/>
    <w:rsid w:val="000A1C0C"/>
    <w:rsid w:val="000A205E"/>
    <w:rsid w:val="000A2A4F"/>
    <w:rsid w:val="000A327E"/>
    <w:rsid w:val="000A342B"/>
    <w:rsid w:val="000A3799"/>
    <w:rsid w:val="000A3FD5"/>
    <w:rsid w:val="000A4494"/>
    <w:rsid w:val="000A4ACE"/>
    <w:rsid w:val="000A52D1"/>
    <w:rsid w:val="000A5C35"/>
    <w:rsid w:val="000A63E8"/>
    <w:rsid w:val="000A7356"/>
    <w:rsid w:val="000A767A"/>
    <w:rsid w:val="000A77C0"/>
    <w:rsid w:val="000B026F"/>
    <w:rsid w:val="000B5D2A"/>
    <w:rsid w:val="000B691E"/>
    <w:rsid w:val="000B6DD5"/>
    <w:rsid w:val="000C038D"/>
    <w:rsid w:val="000C110E"/>
    <w:rsid w:val="000C1F24"/>
    <w:rsid w:val="000C24BD"/>
    <w:rsid w:val="000C39D5"/>
    <w:rsid w:val="000C512A"/>
    <w:rsid w:val="000C51E3"/>
    <w:rsid w:val="000C7C21"/>
    <w:rsid w:val="000D0486"/>
    <w:rsid w:val="000D1366"/>
    <w:rsid w:val="000D22E4"/>
    <w:rsid w:val="000D2D24"/>
    <w:rsid w:val="000D3161"/>
    <w:rsid w:val="000D3E10"/>
    <w:rsid w:val="000D5647"/>
    <w:rsid w:val="000D58D6"/>
    <w:rsid w:val="000D6269"/>
    <w:rsid w:val="000D6AE3"/>
    <w:rsid w:val="000D6CA5"/>
    <w:rsid w:val="000E0EB2"/>
    <w:rsid w:val="000E1D80"/>
    <w:rsid w:val="000E48A4"/>
    <w:rsid w:val="000E4EBB"/>
    <w:rsid w:val="000E736F"/>
    <w:rsid w:val="000E776E"/>
    <w:rsid w:val="000F168C"/>
    <w:rsid w:val="000F22A0"/>
    <w:rsid w:val="000F3EAD"/>
    <w:rsid w:val="000F445B"/>
    <w:rsid w:val="000F66B8"/>
    <w:rsid w:val="000F7A28"/>
    <w:rsid w:val="00100655"/>
    <w:rsid w:val="00100BCB"/>
    <w:rsid w:val="00101B03"/>
    <w:rsid w:val="00102AA8"/>
    <w:rsid w:val="00103C27"/>
    <w:rsid w:val="00106CDB"/>
    <w:rsid w:val="001070CB"/>
    <w:rsid w:val="0010745F"/>
    <w:rsid w:val="0010785A"/>
    <w:rsid w:val="00107F83"/>
    <w:rsid w:val="00110CB0"/>
    <w:rsid w:val="00112044"/>
    <w:rsid w:val="00113DC9"/>
    <w:rsid w:val="0012036E"/>
    <w:rsid w:val="001203D1"/>
    <w:rsid w:val="00122ADC"/>
    <w:rsid w:val="00124A50"/>
    <w:rsid w:val="001262B7"/>
    <w:rsid w:val="0012715B"/>
    <w:rsid w:val="00127265"/>
    <w:rsid w:val="001307BB"/>
    <w:rsid w:val="00130E60"/>
    <w:rsid w:val="00131BA5"/>
    <w:rsid w:val="001357F5"/>
    <w:rsid w:val="00135A4D"/>
    <w:rsid w:val="00135C0B"/>
    <w:rsid w:val="00137D46"/>
    <w:rsid w:val="001414E4"/>
    <w:rsid w:val="001422E4"/>
    <w:rsid w:val="00144D15"/>
    <w:rsid w:val="00144FD5"/>
    <w:rsid w:val="001452C9"/>
    <w:rsid w:val="00145A15"/>
    <w:rsid w:val="00151345"/>
    <w:rsid w:val="00151C22"/>
    <w:rsid w:val="00152022"/>
    <w:rsid w:val="0015239A"/>
    <w:rsid w:val="00153351"/>
    <w:rsid w:val="00153B83"/>
    <w:rsid w:val="00153E8A"/>
    <w:rsid w:val="001543C9"/>
    <w:rsid w:val="00154740"/>
    <w:rsid w:val="001568EE"/>
    <w:rsid w:val="0015790B"/>
    <w:rsid w:val="00160F52"/>
    <w:rsid w:val="001611CA"/>
    <w:rsid w:val="00161EDA"/>
    <w:rsid w:val="001627D8"/>
    <w:rsid w:val="00162E41"/>
    <w:rsid w:val="00164E44"/>
    <w:rsid w:val="001666A2"/>
    <w:rsid w:val="0016767B"/>
    <w:rsid w:val="00170B55"/>
    <w:rsid w:val="00172BC0"/>
    <w:rsid w:val="00174FD3"/>
    <w:rsid w:val="001752C2"/>
    <w:rsid w:val="001766B6"/>
    <w:rsid w:val="0017685D"/>
    <w:rsid w:val="0018000D"/>
    <w:rsid w:val="001830CC"/>
    <w:rsid w:val="0018409F"/>
    <w:rsid w:val="00184F57"/>
    <w:rsid w:val="001850D6"/>
    <w:rsid w:val="0018514E"/>
    <w:rsid w:val="00186475"/>
    <w:rsid w:val="00187119"/>
    <w:rsid w:val="00187F4E"/>
    <w:rsid w:val="00190E04"/>
    <w:rsid w:val="00190F19"/>
    <w:rsid w:val="00192418"/>
    <w:rsid w:val="0019251E"/>
    <w:rsid w:val="00192E25"/>
    <w:rsid w:val="00194902"/>
    <w:rsid w:val="00194ABA"/>
    <w:rsid w:val="00195B86"/>
    <w:rsid w:val="00197C3F"/>
    <w:rsid w:val="001A0335"/>
    <w:rsid w:val="001A33B7"/>
    <w:rsid w:val="001A5BED"/>
    <w:rsid w:val="001A612D"/>
    <w:rsid w:val="001B0988"/>
    <w:rsid w:val="001B1DE6"/>
    <w:rsid w:val="001B37F7"/>
    <w:rsid w:val="001B3F05"/>
    <w:rsid w:val="001B43B4"/>
    <w:rsid w:val="001B5AF9"/>
    <w:rsid w:val="001B5B31"/>
    <w:rsid w:val="001B65D9"/>
    <w:rsid w:val="001B7039"/>
    <w:rsid w:val="001B7F37"/>
    <w:rsid w:val="001C054E"/>
    <w:rsid w:val="001C1261"/>
    <w:rsid w:val="001C1912"/>
    <w:rsid w:val="001C4069"/>
    <w:rsid w:val="001C6731"/>
    <w:rsid w:val="001D04DE"/>
    <w:rsid w:val="001D07E6"/>
    <w:rsid w:val="001D0D53"/>
    <w:rsid w:val="001D0F33"/>
    <w:rsid w:val="001D2755"/>
    <w:rsid w:val="001D3000"/>
    <w:rsid w:val="001D480B"/>
    <w:rsid w:val="001D5AB6"/>
    <w:rsid w:val="001D63C1"/>
    <w:rsid w:val="001D666C"/>
    <w:rsid w:val="001D6B37"/>
    <w:rsid w:val="001D6D82"/>
    <w:rsid w:val="001D7CF7"/>
    <w:rsid w:val="001E0D55"/>
    <w:rsid w:val="001E2207"/>
    <w:rsid w:val="001E264F"/>
    <w:rsid w:val="001E56C9"/>
    <w:rsid w:val="001E635D"/>
    <w:rsid w:val="001E77D9"/>
    <w:rsid w:val="001F01AD"/>
    <w:rsid w:val="001F127E"/>
    <w:rsid w:val="001F23E3"/>
    <w:rsid w:val="001F266D"/>
    <w:rsid w:val="001F3405"/>
    <w:rsid w:val="001F3411"/>
    <w:rsid w:val="001F5042"/>
    <w:rsid w:val="002013D1"/>
    <w:rsid w:val="00202140"/>
    <w:rsid w:val="002030C3"/>
    <w:rsid w:val="00203307"/>
    <w:rsid w:val="002033F2"/>
    <w:rsid w:val="00205F7A"/>
    <w:rsid w:val="0021167A"/>
    <w:rsid w:val="00211C9D"/>
    <w:rsid w:val="00214359"/>
    <w:rsid w:val="00215E56"/>
    <w:rsid w:val="002165E5"/>
    <w:rsid w:val="00216A88"/>
    <w:rsid w:val="00216C8A"/>
    <w:rsid w:val="002177DC"/>
    <w:rsid w:val="00220076"/>
    <w:rsid w:val="002202E7"/>
    <w:rsid w:val="00220399"/>
    <w:rsid w:val="00222C69"/>
    <w:rsid w:val="0022411C"/>
    <w:rsid w:val="00224BC8"/>
    <w:rsid w:val="00224D61"/>
    <w:rsid w:val="0022698B"/>
    <w:rsid w:val="002310DF"/>
    <w:rsid w:val="002319FC"/>
    <w:rsid w:val="002326E0"/>
    <w:rsid w:val="00233B80"/>
    <w:rsid w:val="00233D73"/>
    <w:rsid w:val="0023425C"/>
    <w:rsid w:val="002356C2"/>
    <w:rsid w:val="002356C6"/>
    <w:rsid w:val="002359BF"/>
    <w:rsid w:val="002360ED"/>
    <w:rsid w:val="002365D7"/>
    <w:rsid w:val="0023717A"/>
    <w:rsid w:val="0024042B"/>
    <w:rsid w:val="0024177D"/>
    <w:rsid w:val="00242B51"/>
    <w:rsid w:val="002442A0"/>
    <w:rsid w:val="00244C6E"/>
    <w:rsid w:val="00245022"/>
    <w:rsid w:val="00245551"/>
    <w:rsid w:val="00245E4C"/>
    <w:rsid w:val="002472E7"/>
    <w:rsid w:val="00247E58"/>
    <w:rsid w:val="00252671"/>
    <w:rsid w:val="00252774"/>
    <w:rsid w:val="0025393B"/>
    <w:rsid w:val="0025716E"/>
    <w:rsid w:val="00261EDB"/>
    <w:rsid w:val="00263056"/>
    <w:rsid w:val="002634FC"/>
    <w:rsid w:val="00264474"/>
    <w:rsid w:val="00264DF8"/>
    <w:rsid w:val="00266B39"/>
    <w:rsid w:val="0026798E"/>
    <w:rsid w:val="00271446"/>
    <w:rsid w:val="00271CFB"/>
    <w:rsid w:val="00272458"/>
    <w:rsid w:val="00272566"/>
    <w:rsid w:val="002726DE"/>
    <w:rsid w:val="00274005"/>
    <w:rsid w:val="002748E2"/>
    <w:rsid w:val="00277300"/>
    <w:rsid w:val="00277814"/>
    <w:rsid w:val="002813FF"/>
    <w:rsid w:val="002814DD"/>
    <w:rsid w:val="002815F2"/>
    <w:rsid w:val="0028274D"/>
    <w:rsid w:val="00283D3E"/>
    <w:rsid w:val="00285A3A"/>
    <w:rsid w:val="00286506"/>
    <w:rsid w:val="00287473"/>
    <w:rsid w:val="00287B36"/>
    <w:rsid w:val="002925EA"/>
    <w:rsid w:val="0029286A"/>
    <w:rsid w:val="00293258"/>
    <w:rsid w:val="00294353"/>
    <w:rsid w:val="002976DB"/>
    <w:rsid w:val="002A006D"/>
    <w:rsid w:val="002A1C98"/>
    <w:rsid w:val="002A24A2"/>
    <w:rsid w:val="002A3B5A"/>
    <w:rsid w:val="002A6906"/>
    <w:rsid w:val="002A6CCB"/>
    <w:rsid w:val="002A79F6"/>
    <w:rsid w:val="002B090F"/>
    <w:rsid w:val="002B1201"/>
    <w:rsid w:val="002B2337"/>
    <w:rsid w:val="002B26BB"/>
    <w:rsid w:val="002B340E"/>
    <w:rsid w:val="002B46E3"/>
    <w:rsid w:val="002B4EF0"/>
    <w:rsid w:val="002B5970"/>
    <w:rsid w:val="002B60A0"/>
    <w:rsid w:val="002B656A"/>
    <w:rsid w:val="002B66CD"/>
    <w:rsid w:val="002B6B79"/>
    <w:rsid w:val="002B7233"/>
    <w:rsid w:val="002B73D6"/>
    <w:rsid w:val="002B7426"/>
    <w:rsid w:val="002C1C60"/>
    <w:rsid w:val="002C1DCE"/>
    <w:rsid w:val="002C1E85"/>
    <w:rsid w:val="002C252D"/>
    <w:rsid w:val="002C2AD7"/>
    <w:rsid w:val="002C4DBB"/>
    <w:rsid w:val="002C7006"/>
    <w:rsid w:val="002C7A2D"/>
    <w:rsid w:val="002D0215"/>
    <w:rsid w:val="002D16D7"/>
    <w:rsid w:val="002D17BE"/>
    <w:rsid w:val="002D1A7F"/>
    <w:rsid w:val="002D26AA"/>
    <w:rsid w:val="002D36AB"/>
    <w:rsid w:val="002D3777"/>
    <w:rsid w:val="002D44B6"/>
    <w:rsid w:val="002D49C5"/>
    <w:rsid w:val="002D4E97"/>
    <w:rsid w:val="002E113D"/>
    <w:rsid w:val="002E1D38"/>
    <w:rsid w:val="002E36B9"/>
    <w:rsid w:val="002E3744"/>
    <w:rsid w:val="002E3D2C"/>
    <w:rsid w:val="002E4265"/>
    <w:rsid w:val="002E4E7B"/>
    <w:rsid w:val="002E4EE7"/>
    <w:rsid w:val="002E5ADF"/>
    <w:rsid w:val="002F0F55"/>
    <w:rsid w:val="002F126A"/>
    <w:rsid w:val="002F21C0"/>
    <w:rsid w:val="002F419D"/>
    <w:rsid w:val="002F59E3"/>
    <w:rsid w:val="002F7B08"/>
    <w:rsid w:val="0030064A"/>
    <w:rsid w:val="0030180E"/>
    <w:rsid w:val="00301AC7"/>
    <w:rsid w:val="003042E1"/>
    <w:rsid w:val="00304800"/>
    <w:rsid w:val="0030496D"/>
    <w:rsid w:val="00304CAF"/>
    <w:rsid w:val="00305E05"/>
    <w:rsid w:val="00306D07"/>
    <w:rsid w:val="00311350"/>
    <w:rsid w:val="00311AE6"/>
    <w:rsid w:val="00311B20"/>
    <w:rsid w:val="00311EBA"/>
    <w:rsid w:val="0031286B"/>
    <w:rsid w:val="003160C3"/>
    <w:rsid w:val="003168D5"/>
    <w:rsid w:val="00317463"/>
    <w:rsid w:val="00317847"/>
    <w:rsid w:val="00321A3E"/>
    <w:rsid w:val="00322240"/>
    <w:rsid w:val="00322753"/>
    <w:rsid w:val="003261FF"/>
    <w:rsid w:val="00326F21"/>
    <w:rsid w:val="0032772C"/>
    <w:rsid w:val="00327B43"/>
    <w:rsid w:val="003312CC"/>
    <w:rsid w:val="003317BE"/>
    <w:rsid w:val="00332122"/>
    <w:rsid w:val="003336BB"/>
    <w:rsid w:val="00334D34"/>
    <w:rsid w:val="00335F35"/>
    <w:rsid w:val="0033681A"/>
    <w:rsid w:val="00336B4C"/>
    <w:rsid w:val="00337976"/>
    <w:rsid w:val="00337E9A"/>
    <w:rsid w:val="00341773"/>
    <w:rsid w:val="00342E40"/>
    <w:rsid w:val="00343874"/>
    <w:rsid w:val="00343F5D"/>
    <w:rsid w:val="0034546C"/>
    <w:rsid w:val="00346869"/>
    <w:rsid w:val="00347163"/>
    <w:rsid w:val="00350FAD"/>
    <w:rsid w:val="00351589"/>
    <w:rsid w:val="0035166A"/>
    <w:rsid w:val="00353971"/>
    <w:rsid w:val="00355FDF"/>
    <w:rsid w:val="003564DB"/>
    <w:rsid w:val="003567E1"/>
    <w:rsid w:val="003626C7"/>
    <w:rsid w:val="00363191"/>
    <w:rsid w:val="003633F3"/>
    <w:rsid w:val="00363621"/>
    <w:rsid w:val="00364B58"/>
    <w:rsid w:val="00365C89"/>
    <w:rsid w:val="00367A38"/>
    <w:rsid w:val="00371AC7"/>
    <w:rsid w:val="003724FA"/>
    <w:rsid w:val="00372EE5"/>
    <w:rsid w:val="00373106"/>
    <w:rsid w:val="003732D2"/>
    <w:rsid w:val="00373890"/>
    <w:rsid w:val="00373BD6"/>
    <w:rsid w:val="00373C1E"/>
    <w:rsid w:val="00373DFC"/>
    <w:rsid w:val="00374766"/>
    <w:rsid w:val="00374DB2"/>
    <w:rsid w:val="00374E0B"/>
    <w:rsid w:val="00375C3B"/>
    <w:rsid w:val="003760CE"/>
    <w:rsid w:val="00377830"/>
    <w:rsid w:val="003800F3"/>
    <w:rsid w:val="00380F35"/>
    <w:rsid w:val="00382217"/>
    <w:rsid w:val="00385262"/>
    <w:rsid w:val="00385CE9"/>
    <w:rsid w:val="00385F04"/>
    <w:rsid w:val="00386522"/>
    <w:rsid w:val="00386843"/>
    <w:rsid w:val="00387F05"/>
    <w:rsid w:val="003917A2"/>
    <w:rsid w:val="003921E8"/>
    <w:rsid w:val="00392499"/>
    <w:rsid w:val="0039287E"/>
    <w:rsid w:val="003929DE"/>
    <w:rsid w:val="003939DF"/>
    <w:rsid w:val="00393C09"/>
    <w:rsid w:val="0039515E"/>
    <w:rsid w:val="003958C5"/>
    <w:rsid w:val="00395D10"/>
    <w:rsid w:val="003976B9"/>
    <w:rsid w:val="00397BA6"/>
    <w:rsid w:val="003A1936"/>
    <w:rsid w:val="003A1E72"/>
    <w:rsid w:val="003A229A"/>
    <w:rsid w:val="003A2578"/>
    <w:rsid w:val="003A3019"/>
    <w:rsid w:val="003A4B00"/>
    <w:rsid w:val="003A4F15"/>
    <w:rsid w:val="003A60FC"/>
    <w:rsid w:val="003A77EF"/>
    <w:rsid w:val="003B0393"/>
    <w:rsid w:val="003B1C50"/>
    <w:rsid w:val="003B3183"/>
    <w:rsid w:val="003B32E4"/>
    <w:rsid w:val="003B46E9"/>
    <w:rsid w:val="003B4A22"/>
    <w:rsid w:val="003B58CA"/>
    <w:rsid w:val="003B6257"/>
    <w:rsid w:val="003B69CD"/>
    <w:rsid w:val="003B6F1E"/>
    <w:rsid w:val="003B76C3"/>
    <w:rsid w:val="003C0C6D"/>
    <w:rsid w:val="003C157F"/>
    <w:rsid w:val="003C399E"/>
    <w:rsid w:val="003C4E0F"/>
    <w:rsid w:val="003C7371"/>
    <w:rsid w:val="003C7F17"/>
    <w:rsid w:val="003D0889"/>
    <w:rsid w:val="003D09B3"/>
    <w:rsid w:val="003D202B"/>
    <w:rsid w:val="003D2DBB"/>
    <w:rsid w:val="003E0412"/>
    <w:rsid w:val="003E1FB9"/>
    <w:rsid w:val="003E2BCD"/>
    <w:rsid w:val="003E49D9"/>
    <w:rsid w:val="003E4B5E"/>
    <w:rsid w:val="003E4B80"/>
    <w:rsid w:val="003E5539"/>
    <w:rsid w:val="003E6A81"/>
    <w:rsid w:val="003E746E"/>
    <w:rsid w:val="003E7B63"/>
    <w:rsid w:val="003E7E65"/>
    <w:rsid w:val="003F2177"/>
    <w:rsid w:val="003F2D71"/>
    <w:rsid w:val="003F2F54"/>
    <w:rsid w:val="003F30BD"/>
    <w:rsid w:val="003F43D2"/>
    <w:rsid w:val="003F48F5"/>
    <w:rsid w:val="003F4E51"/>
    <w:rsid w:val="003F5A7A"/>
    <w:rsid w:val="003F6255"/>
    <w:rsid w:val="003F6D81"/>
    <w:rsid w:val="003F7DF2"/>
    <w:rsid w:val="00400182"/>
    <w:rsid w:val="00400D65"/>
    <w:rsid w:val="00400EA4"/>
    <w:rsid w:val="00400FFC"/>
    <w:rsid w:val="00402AE0"/>
    <w:rsid w:val="00402F9A"/>
    <w:rsid w:val="004039EA"/>
    <w:rsid w:val="00403B33"/>
    <w:rsid w:val="00404EC0"/>
    <w:rsid w:val="004072F0"/>
    <w:rsid w:val="004076BF"/>
    <w:rsid w:val="00411396"/>
    <w:rsid w:val="004127AC"/>
    <w:rsid w:val="00414D00"/>
    <w:rsid w:val="0042053C"/>
    <w:rsid w:val="0042126F"/>
    <w:rsid w:val="0042169D"/>
    <w:rsid w:val="00421DDF"/>
    <w:rsid w:val="0042387E"/>
    <w:rsid w:val="00423CA6"/>
    <w:rsid w:val="00425C0E"/>
    <w:rsid w:val="00425EC9"/>
    <w:rsid w:val="0042623E"/>
    <w:rsid w:val="00431937"/>
    <w:rsid w:val="00431A21"/>
    <w:rsid w:val="00432374"/>
    <w:rsid w:val="00432FF1"/>
    <w:rsid w:val="00434AF2"/>
    <w:rsid w:val="00436A2D"/>
    <w:rsid w:val="004402C3"/>
    <w:rsid w:val="004405E5"/>
    <w:rsid w:val="00441BDB"/>
    <w:rsid w:val="004420C6"/>
    <w:rsid w:val="00443646"/>
    <w:rsid w:val="00443CF2"/>
    <w:rsid w:val="004440F4"/>
    <w:rsid w:val="00445C07"/>
    <w:rsid w:val="00447E63"/>
    <w:rsid w:val="00447EA1"/>
    <w:rsid w:val="004541C5"/>
    <w:rsid w:val="00454254"/>
    <w:rsid w:val="0045643A"/>
    <w:rsid w:val="00456B2B"/>
    <w:rsid w:val="00456B88"/>
    <w:rsid w:val="004573B4"/>
    <w:rsid w:val="004601EE"/>
    <w:rsid w:val="00461DC8"/>
    <w:rsid w:val="0046363B"/>
    <w:rsid w:val="0046369C"/>
    <w:rsid w:val="00463BA7"/>
    <w:rsid w:val="00463F91"/>
    <w:rsid w:val="00466519"/>
    <w:rsid w:val="004667F4"/>
    <w:rsid w:val="004671DC"/>
    <w:rsid w:val="0046754E"/>
    <w:rsid w:val="00467814"/>
    <w:rsid w:val="00467DA3"/>
    <w:rsid w:val="00467F6A"/>
    <w:rsid w:val="0047128F"/>
    <w:rsid w:val="00471D5C"/>
    <w:rsid w:val="0047299E"/>
    <w:rsid w:val="004738D6"/>
    <w:rsid w:val="0047390C"/>
    <w:rsid w:val="00476A8F"/>
    <w:rsid w:val="0047714B"/>
    <w:rsid w:val="00477E9E"/>
    <w:rsid w:val="00480E62"/>
    <w:rsid w:val="00480FE7"/>
    <w:rsid w:val="00481FF0"/>
    <w:rsid w:val="00482EB2"/>
    <w:rsid w:val="00483A74"/>
    <w:rsid w:val="00485937"/>
    <w:rsid w:val="00487387"/>
    <w:rsid w:val="00487E80"/>
    <w:rsid w:val="00492325"/>
    <w:rsid w:val="004952DB"/>
    <w:rsid w:val="00496A3C"/>
    <w:rsid w:val="004A0397"/>
    <w:rsid w:val="004A1DF3"/>
    <w:rsid w:val="004A20ED"/>
    <w:rsid w:val="004A2383"/>
    <w:rsid w:val="004A3651"/>
    <w:rsid w:val="004A5A70"/>
    <w:rsid w:val="004A6311"/>
    <w:rsid w:val="004B05D5"/>
    <w:rsid w:val="004B2472"/>
    <w:rsid w:val="004B25CF"/>
    <w:rsid w:val="004B7A22"/>
    <w:rsid w:val="004C0A23"/>
    <w:rsid w:val="004C179B"/>
    <w:rsid w:val="004C198B"/>
    <w:rsid w:val="004C2D00"/>
    <w:rsid w:val="004C4610"/>
    <w:rsid w:val="004C47FD"/>
    <w:rsid w:val="004C4F07"/>
    <w:rsid w:val="004C5392"/>
    <w:rsid w:val="004C54C4"/>
    <w:rsid w:val="004D12D5"/>
    <w:rsid w:val="004D1B12"/>
    <w:rsid w:val="004D318F"/>
    <w:rsid w:val="004D3629"/>
    <w:rsid w:val="004D3D43"/>
    <w:rsid w:val="004D5A19"/>
    <w:rsid w:val="004D5D82"/>
    <w:rsid w:val="004D69DD"/>
    <w:rsid w:val="004D7737"/>
    <w:rsid w:val="004E01B1"/>
    <w:rsid w:val="004E0756"/>
    <w:rsid w:val="004E26FD"/>
    <w:rsid w:val="004E378C"/>
    <w:rsid w:val="004E426E"/>
    <w:rsid w:val="004E4674"/>
    <w:rsid w:val="004E5D10"/>
    <w:rsid w:val="004E7091"/>
    <w:rsid w:val="004F0FE2"/>
    <w:rsid w:val="004F125D"/>
    <w:rsid w:val="004F1CBC"/>
    <w:rsid w:val="004F1D06"/>
    <w:rsid w:val="004F2E4D"/>
    <w:rsid w:val="004F5037"/>
    <w:rsid w:val="004F56B3"/>
    <w:rsid w:val="004F610A"/>
    <w:rsid w:val="004F7022"/>
    <w:rsid w:val="004F7BD3"/>
    <w:rsid w:val="004F7E4F"/>
    <w:rsid w:val="00500547"/>
    <w:rsid w:val="00500B52"/>
    <w:rsid w:val="00501403"/>
    <w:rsid w:val="0050161F"/>
    <w:rsid w:val="00501B4B"/>
    <w:rsid w:val="00504C96"/>
    <w:rsid w:val="00504FEA"/>
    <w:rsid w:val="005051CA"/>
    <w:rsid w:val="00505635"/>
    <w:rsid w:val="00506CBB"/>
    <w:rsid w:val="0050725E"/>
    <w:rsid w:val="00507586"/>
    <w:rsid w:val="0051226D"/>
    <w:rsid w:val="0051302F"/>
    <w:rsid w:val="00513B2D"/>
    <w:rsid w:val="00514087"/>
    <w:rsid w:val="005140F2"/>
    <w:rsid w:val="005150B2"/>
    <w:rsid w:val="00516299"/>
    <w:rsid w:val="005168E0"/>
    <w:rsid w:val="00517CAE"/>
    <w:rsid w:val="0052162B"/>
    <w:rsid w:val="00521732"/>
    <w:rsid w:val="00521F30"/>
    <w:rsid w:val="00522021"/>
    <w:rsid w:val="00522596"/>
    <w:rsid w:val="0052423F"/>
    <w:rsid w:val="00525C6D"/>
    <w:rsid w:val="00527061"/>
    <w:rsid w:val="0053080F"/>
    <w:rsid w:val="005318FB"/>
    <w:rsid w:val="00531F2B"/>
    <w:rsid w:val="00532288"/>
    <w:rsid w:val="00532CA7"/>
    <w:rsid w:val="00532E56"/>
    <w:rsid w:val="00534D01"/>
    <w:rsid w:val="00535749"/>
    <w:rsid w:val="00535F08"/>
    <w:rsid w:val="00536438"/>
    <w:rsid w:val="00536E15"/>
    <w:rsid w:val="00537853"/>
    <w:rsid w:val="00540CBF"/>
    <w:rsid w:val="00541132"/>
    <w:rsid w:val="00542076"/>
    <w:rsid w:val="00543144"/>
    <w:rsid w:val="0054409B"/>
    <w:rsid w:val="0054481C"/>
    <w:rsid w:val="00544CAC"/>
    <w:rsid w:val="005468A4"/>
    <w:rsid w:val="00551284"/>
    <w:rsid w:val="00551B7B"/>
    <w:rsid w:val="005520B3"/>
    <w:rsid w:val="00552198"/>
    <w:rsid w:val="00553C92"/>
    <w:rsid w:val="005540DC"/>
    <w:rsid w:val="00554AB0"/>
    <w:rsid w:val="0055558C"/>
    <w:rsid w:val="0055598D"/>
    <w:rsid w:val="00556B0C"/>
    <w:rsid w:val="00556FED"/>
    <w:rsid w:val="0055766B"/>
    <w:rsid w:val="00557C28"/>
    <w:rsid w:val="0056142D"/>
    <w:rsid w:val="00563E87"/>
    <w:rsid w:val="00564E20"/>
    <w:rsid w:val="00565209"/>
    <w:rsid w:val="00565B19"/>
    <w:rsid w:val="005704CF"/>
    <w:rsid w:val="00570504"/>
    <w:rsid w:val="00572172"/>
    <w:rsid w:val="00572253"/>
    <w:rsid w:val="005722C2"/>
    <w:rsid w:val="0057250E"/>
    <w:rsid w:val="00573579"/>
    <w:rsid w:val="00580B5C"/>
    <w:rsid w:val="00581721"/>
    <w:rsid w:val="005817AF"/>
    <w:rsid w:val="00582355"/>
    <w:rsid w:val="00582B19"/>
    <w:rsid w:val="00586115"/>
    <w:rsid w:val="005910A5"/>
    <w:rsid w:val="005924B4"/>
    <w:rsid w:val="0059534B"/>
    <w:rsid w:val="00595D02"/>
    <w:rsid w:val="005962BB"/>
    <w:rsid w:val="00596C1B"/>
    <w:rsid w:val="005A3615"/>
    <w:rsid w:val="005A44D6"/>
    <w:rsid w:val="005A4921"/>
    <w:rsid w:val="005A4ABA"/>
    <w:rsid w:val="005A6867"/>
    <w:rsid w:val="005A6ABF"/>
    <w:rsid w:val="005A724C"/>
    <w:rsid w:val="005A73C5"/>
    <w:rsid w:val="005B1397"/>
    <w:rsid w:val="005B177E"/>
    <w:rsid w:val="005B1870"/>
    <w:rsid w:val="005B1B41"/>
    <w:rsid w:val="005B1B8B"/>
    <w:rsid w:val="005B20E0"/>
    <w:rsid w:val="005B63A8"/>
    <w:rsid w:val="005B6EF4"/>
    <w:rsid w:val="005C0476"/>
    <w:rsid w:val="005C0B0A"/>
    <w:rsid w:val="005C1DDD"/>
    <w:rsid w:val="005C1DEB"/>
    <w:rsid w:val="005C47C2"/>
    <w:rsid w:val="005C55A8"/>
    <w:rsid w:val="005C6B9D"/>
    <w:rsid w:val="005C7588"/>
    <w:rsid w:val="005C7F69"/>
    <w:rsid w:val="005D1B54"/>
    <w:rsid w:val="005D3E2D"/>
    <w:rsid w:val="005D3E70"/>
    <w:rsid w:val="005D4156"/>
    <w:rsid w:val="005D5D1E"/>
    <w:rsid w:val="005D6070"/>
    <w:rsid w:val="005D7737"/>
    <w:rsid w:val="005D78A3"/>
    <w:rsid w:val="005E1CBA"/>
    <w:rsid w:val="005E2882"/>
    <w:rsid w:val="005E318A"/>
    <w:rsid w:val="005E38AE"/>
    <w:rsid w:val="005E510F"/>
    <w:rsid w:val="005E54D7"/>
    <w:rsid w:val="005E56EB"/>
    <w:rsid w:val="005E61E9"/>
    <w:rsid w:val="005E6268"/>
    <w:rsid w:val="005F0962"/>
    <w:rsid w:val="005F0A7D"/>
    <w:rsid w:val="005F0A98"/>
    <w:rsid w:val="005F219A"/>
    <w:rsid w:val="005F22B2"/>
    <w:rsid w:val="005F258B"/>
    <w:rsid w:val="005F2D0B"/>
    <w:rsid w:val="005F3895"/>
    <w:rsid w:val="005F47F9"/>
    <w:rsid w:val="005F4DA6"/>
    <w:rsid w:val="005F6B2C"/>
    <w:rsid w:val="005F6E05"/>
    <w:rsid w:val="00600BDB"/>
    <w:rsid w:val="006019B6"/>
    <w:rsid w:val="00603524"/>
    <w:rsid w:val="00604BE3"/>
    <w:rsid w:val="00605A00"/>
    <w:rsid w:val="0061045A"/>
    <w:rsid w:val="00610B8A"/>
    <w:rsid w:val="006117E4"/>
    <w:rsid w:val="00615416"/>
    <w:rsid w:val="00615B2A"/>
    <w:rsid w:val="00616AE3"/>
    <w:rsid w:val="00616B15"/>
    <w:rsid w:val="00617F39"/>
    <w:rsid w:val="006202BB"/>
    <w:rsid w:val="00621962"/>
    <w:rsid w:val="00622226"/>
    <w:rsid w:val="006223E1"/>
    <w:rsid w:val="006230E7"/>
    <w:rsid w:val="0062342B"/>
    <w:rsid w:val="006244C0"/>
    <w:rsid w:val="006261DE"/>
    <w:rsid w:val="00627498"/>
    <w:rsid w:val="00630942"/>
    <w:rsid w:val="00631388"/>
    <w:rsid w:val="00631776"/>
    <w:rsid w:val="00631A7B"/>
    <w:rsid w:val="006328DF"/>
    <w:rsid w:val="00634731"/>
    <w:rsid w:val="00634FE2"/>
    <w:rsid w:val="00636A4C"/>
    <w:rsid w:val="00640AA8"/>
    <w:rsid w:val="00640D96"/>
    <w:rsid w:val="006454CA"/>
    <w:rsid w:val="00646C29"/>
    <w:rsid w:val="0064761C"/>
    <w:rsid w:val="00647713"/>
    <w:rsid w:val="00647A28"/>
    <w:rsid w:val="006509F7"/>
    <w:rsid w:val="00650B82"/>
    <w:rsid w:val="006516E0"/>
    <w:rsid w:val="00651762"/>
    <w:rsid w:val="00653813"/>
    <w:rsid w:val="00655958"/>
    <w:rsid w:val="00656A40"/>
    <w:rsid w:val="00657DDF"/>
    <w:rsid w:val="00660A77"/>
    <w:rsid w:val="00662E5E"/>
    <w:rsid w:val="0066352E"/>
    <w:rsid w:val="00666D2B"/>
    <w:rsid w:val="00667893"/>
    <w:rsid w:val="00670A6A"/>
    <w:rsid w:val="0067147A"/>
    <w:rsid w:val="0067212C"/>
    <w:rsid w:val="00674262"/>
    <w:rsid w:val="0067439A"/>
    <w:rsid w:val="00674462"/>
    <w:rsid w:val="00674848"/>
    <w:rsid w:val="006752FB"/>
    <w:rsid w:val="006756CB"/>
    <w:rsid w:val="00676E26"/>
    <w:rsid w:val="00677BE7"/>
    <w:rsid w:val="00680F00"/>
    <w:rsid w:val="00680FFA"/>
    <w:rsid w:val="0068291B"/>
    <w:rsid w:val="00683175"/>
    <w:rsid w:val="006836B1"/>
    <w:rsid w:val="006846CF"/>
    <w:rsid w:val="00684E78"/>
    <w:rsid w:val="00685E4B"/>
    <w:rsid w:val="006860B5"/>
    <w:rsid w:val="00686244"/>
    <w:rsid w:val="00686945"/>
    <w:rsid w:val="00687CBC"/>
    <w:rsid w:val="006910D6"/>
    <w:rsid w:val="006913DC"/>
    <w:rsid w:val="00691904"/>
    <w:rsid w:val="00691AA0"/>
    <w:rsid w:val="00693356"/>
    <w:rsid w:val="00693580"/>
    <w:rsid w:val="00693656"/>
    <w:rsid w:val="00694391"/>
    <w:rsid w:val="0069606F"/>
    <w:rsid w:val="006967F1"/>
    <w:rsid w:val="00696A97"/>
    <w:rsid w:val="00696AF2"/>
    <w:rsid w:val="006A0340"/>
    <w:rsid w:val="006A08D6"/>
    <w:rsid w:val="006A1D58"/>
    <w:rsid w:val="006A3044"/>
    <w:rsid w:val="006A448C"/>
    <w:rsid w:val="006A5788"/>
    <w:rsid w:val="006A67AC"/>
    <w:rsid w:val="006A7F13"/>
    <w:rsid w:val="006B0C01"/>
    <w:rsid w:val="006B14F1"/>
    <w:rsid w:val="006B3091"/>
    <w:rsid w:val="006B61B0"/>
    <w:rsid w:val="006B7778"/>
    <w:rsid w:val="006B7EDA"/>
    <w:rsid w:val="006C0A4D"/>
    <w:rsid w:val="006C1C48"/>
    <w:rsid w:val="006C1E7C"/>
    <w:rsid w:val="006C2708"/>
    <w:rsid w:val="006C3348"/>
    <w:rsid w:val="006C3FA0"/>
    <w:rsid w:val="006C755E"/>
    <w:rsid w:val="006C7E1F"/>
    <w:rsid w:val="006C7FB6"/>
    <w:rsid w:val="006D0CC0"/>
    <w:rsid w:val="006D1C01"/>
    <w:rsid w:val="006D35E8"/>
    <w:rsid w:val="006D37E6"/>
    <w:rsid w:val="006D4B37"/>
    <w:rsid w:val="006D4C57"/>
    <w:rsid w:val="006D4EE1"/>
    <w:rsid w:val="006D5C3D"/>
    <w:rsid w:val="006D618D"/>
    <w:rsid w:val="006D6FC1"/>
    <w:rsid w:val="006E0E11"/>
    <w:rsid w:val="006E18C1"/>
    <w:rsid w:val="006E1CAC"/>
    <w:rsid w:val="006E4E6E"/>
    <w:rsid w:val="006E5165"/>
    <w:rsid w:val="006E5ED5"/>
    <w:rsid w:val="006E71EC"/>
    <w:rsid w:val="006E77C8"/>
    <w:rsid w:val="006F066F"/>
    <w:rsid w:val="006F21D6"/>
    <w:rsid w:val="006F4DD5"/>
    <w:rsid w:val="006F5AE3"/>
    <w:rsid w:val="006F63EF"/>
    <w:rsid w:val="006F7DE8"/>
    <w:rsid w:val="00700824"/>
    <w:rsid w:val="00701DDA"/>
    <w:rsid w:val="007027D6"/>
    <w:rsid w:val="00704DD9"/>
    <w:rsid w:val="00705453"/>
    <w:rsid w:val="00705C8B"/>
    <w:rsid w:val="0070651B"/>
    <w:rsid w:val="00707D6F"/>
    <w:rsid w:val="007101A6"/>
    <w:rsid w:val="00711BD1"/>
    <w:rsid w:val="007136B8"/>
    <w:rsid w:val="0071380A"/>
    <w:rsid w:val="007138A2"/>
    <w:rsid w:val="00717554"/>
    <w:rsid w:val="00720993"/>
    <w:rsid w:val="00720E3D"/>
    <w:rsid w:val="00721142"/>
    <w:rsid w:val="0072546D"/>
    <w:rsid w:val="007270DA"/>
    <w:rsid w:val="00727947"/>
    <w:rsid w:val="00727D52"/>
    <w:rsid w:val="00733AC1"/>
    <w:rsid w:val="00734743"/>
    <w:rsid w:val="00735984"/>
    <w:rsid w:val="007409E5"/>
    <w:rsid w:val="00740CB5"/>
    <w:rsid w:val="00740D1F"/>
    <w:rsid w:val="00742100"/>
    <w:rsid w:val="0074268A"/>
    <w:rsid w:val="00744216"/>
    <w:rsid w:val="007443C2"/>
    <w:rsid w:val="0074571E"/>
    <w:rsid w:val="0074759C"/>
    <w:rsid w:val="00750529"/>
    <w:rsid w:val="00751526"/>
    <w:rsid w:val="00751D15"/>
    <w:rsid w:val="0075214B"/>
    <w:rsid w:val="00753456"/>
    <w:rsid w:val="0075395A"/>
    <w:rsid w:val="0075404C"/>
    <w:rsid w:val="0075450D"/>
    <w:rsid w:val="0076008F"/>
    <w:rsid w:val="00760788"/>
    <w:rsid w:val="00761E1C"/>
    <w:rsid w:val="00763962"/>
    <w:rsid w:val="00763A13"/>
    <w:rsid w:val="00763F44"/>
    <w:rsid w:val="007653A2"/>
    <w:rsid w:val="007671BC"/>
    <w:rsid w:val="00772D3C"/>
    <w:rsid w:val="00772E8C"/>
    <w:rsid w:val="00775023"/>
    <w:rsid w:val="00775754"/>
    <w:rsid w:val="00776198"/>
    <w:rsid w:val="00776887"/>
    <w:rsid w:val="0077691E"/>
    <w:rsid w:val="00776CBE"/>
    <w:rsid w:val="00776DBB"/>
    <w:rsid w:val="00777F19"/>
    <w:rsid w:val="00782085"/>
    <w:rsid w:val="007836B1"/>
    <w:rsid w:val="0078490C"/>
    <w:rsid w:val="00784C3D"/>
    <w:rsid w:val="00785CFE"/>
    <w:rsid w:val="0078692C"/>
    <w:rsid w:val="00787992"/>
    <w:rsid w:val="00790CF1"/>
    <w:rsid w:val="00791A66"/>
    <w:rsid w:val="00791D82"/>
    <w:rsid w:val="007921E8"/>
    <w:rsid w:val="00792DFE"/>
    <w:rsid w:val="00792E9B"/>
    <w:rsid w:val="00795677"/>
    <w:rsid w:val="007A1EF2"/>
    <w:rsid w:val="007A25A2"/>
    <w:rsid w:val="007A3EE2"/>
    <w:rsid w:val="007A3F3D"/>
    <w:rsid w:val="007A48DD"/>
    <w:rsid w:val="007A5C11"/>
    <w:rsid w:val="007A5FD5"/>
    <w:rsid w:val="007A76BB"/>
    <w:rsid w:val="007B1319"/>
    <w:rsid w:val="007B4372"/>
    <w:rsid w:val="007B4AD7"/>
    <w:rsid w:val="007B4F3C"/>
    <w:rsid w:val="007B5F40"/>
    <w:rsid w:val="007B7020"/>
    <w:rsid w:val="007B7508"/>
    <w:rsid w:val="007C0AC1"/>
    <w:rsid w:val="007C2199"/>
    <w:rsid w:val="007C25AA"/>
    <w:rsid w:val="007C2FE6"/>
    <w:rsid w:val="007C412C"/>
    <w:rsid w:val="007C41BA"/>
    <w:rsid w:val="007C4333"/>
    <w:rsid w:val="007C46EB"/>
    <w:rsid w:val="007C53B7"/>
    <w:rsid w:val="007C659F"/>
    <w:rsid w:val="007C6DC0"/>
    <w:rsid w:val="007D0E35"/>
    <w:rsid w:val="007D1209"/>
    <w:rsid w:val="007D2E57"/>
    <w:rsid w:val="007D3C4E"/>
    <w:rsid w:val="007D3FC8"/>
    <w:rsid w:val="007D5277"/>
    <w:rsid w:val="007D571D"/>
    <w:rsid w:val="007D59F3"/>
    <w:rsid w:val="007E0C13"/>
    <w:rsid w:val="007E2E86"/>
    <w:rsid w:val="007E40BC"/>
    <w:rsid w:val="007E4355"/>
    <w:rsid w:val="007E4479"/>
    <w:rsid w:val="007E45ED"/>
    <w:rsid w:val="007E4FBB"/>
    <w:rsid w:val="007E51B2"/>
    <w:rsid w:val="007E550D"/>
    <w:rsid w:val="007E5D8D"/>
    <w:rsid w:val="007E7554"/>
    <w:rsid w:val="007E75F8"/>
    <w:rsid w:val="007E7A60"/>
    <w:rsid w:val="007F04AF"/>
    <w:rsid w:val="007F1D2F"/>
    <w:rsid w:val="007F2EF7"/>
    <w:rsid w:val="007F3D14"/>
    <w:rsid w:val="007F507B"/>
    <w:rsid w:val="007F5B28"/>
    <w:rsid w:val="007F5F22"/>
    <w:rsid w:val="007F6740"/>
    <w:rsid w:val="007F6AD0"/>
    <w:rsid w:val="007F6DCE"/>
    <w:rsid w:val="008016FF"/>
    <w:rsid w:val="008029D5"/>
    <w:rsid w:val="0080376E"/>
    <w:rsid w:val="0080577D"/>
    <w:rsid w:val="00805E35"/>
    <w:rsid w:val="00806D2E"/>
    <w:rsid w:val="00810509"/>
    <w:rsid w:val="00815D13"/>
    <w:rsid w:val="008164D2"/>
    <w:rsid w:val="00820208"/>
    <w:rsid w:val="00821F56"/>
    <w:rsid w:val="008244D8"/>
    <w:rsid w:val="0082581E"/>
    <w:rsid w:val="00826CA2"/>
    <w:rsid w:val="00830E90"/>
    <w:rsid w:val="0083107D"/>
    <w:rsid w:val="00832024"/>
    <w:rsid w:val="0083372C"/>
    <w:rsid w:val="0083725D"/>
    <w:rsid w:val="00837FE5"/>
    <w:rsid w:val="0084155B"/>
    <w:rsid w:val="008415CF"/>
    <w:rsid w:val="00842404"/>
    <w:rsid w:val="0084264F"/>
    <w:rsid w:val="0084302A"/>
    <w:rsid w:val="00843E02"/>
    <w:rsid w:val="008461A0"/>
    <w:rsid w:val="008466E9"/>
    <w:rsid w:val="008473CE"/>
    <w:rsid w:val="00851230"/>
    <w:rsid w:val="008517AE"/>
    <w:rsid w:val="00851B6F"/>
    <w:rsid w:val="00851BDE"/>
    <w:rsid w:val="00852748"/>
    <w:rsid w:val="00853B78"/>
    <w:rsid w:val="00854308"/>
    <w:rsid w:val="00855161"/>
    <w:rsid w:val="00856A19"/>
    <w:rsid w:val="008572B4"/>
    <w:rsid w:val="00857352"/>
    <w:rsid w:val="00857AAB"/>
    <w:rsid w:val="008601A7"/>
    <w:rsid w:val="00860A10"/>
    <w:rsid w:val="00861618"/>
    <w:rsid w:val="00861CAA"/>
    <w:rsid w:val="008637E3"/>
    <w:rsid w:val="00863B9A"/>
    <w:rsid w:val="00865802"/>
    <w:rsid w:val="008677AC"/>
    <w:rsid w:val="00867935"/>
    <w:rsid w:val="00867BFB"/>
    <w:rsid w:val="00870D5F"/>
    <w:rsid w:val="00872A67"/>
    <w:rsid w:val="0087333D"/>
    <w:rsid w:val="008736FE"/>
    <w:rsid w:val="008741FC"/>
    <w:rsid w:val="0087524D"/>
    <w:rsid w:val="008758D7"/>
    <w:rsid w:val="008769C1"/>
    <w:rsid w:val="00876D1D"/>
    <w:rsid w:val="00877053"/>
    <w:rsid w:val="00880BB2"/>
    <w:rsid w:val="0088568E"/>
    <w:rsid w:val="00886146"/>
    <w:rsid w:val="0089042A"/>
    <w:rsid w:val="008913DC"/>
    <w:rsid w:val="008A12D5"/>
    <w:rsid w:val="008A4B84"/>
    <w:rsid w:val="008A4D96"/>
    <w:rsid w:val="008A5BE6"/>
    <w:rsid w:val="008A61C2"/>
    <w:rsid w:val="008B08AD"/>
    <w:rsid w:val="008B0CFD"/>
    <w:rsid w:val="008B25E1"/>
    <w:rsid w:val="008B3709"/>
    <w:rsid w:val="008B3E1D"/>
    <w:rsid w:val="008B3F1B"/>
    <w:rsid w:val="008B5B1A"/>
    <w:rsid w:val="008B653E"/>
    <w:rsid w:val="008B6FA9"/>
    <w:rsid w:val="008B7BE0"/>
    <w:rsid w:val="008B7F7D"/>
    <w:rsid w:val="008C053E"/>
    <w:rsid w:val="008C0A14"/>
    <w:rsid w:val="008C19BF"/>
    <w:rsid w:val="008C2922"/>
    <w:rsid w:val="008C364C"/>
    <w:rsid w:val="008C571C"/>
    <w:rsid w:val="008C5EB7"/>
    <w:rsid w:val="008C6409"/>
    <w:rsid w:val="008C6D7F"/>
    <w:rsid w:val="008D45B8"/>
    <w:rsid w:val="008D56DE"/>
    <w:rsid w:val="008D5C5C"/>
    <w:rsid w:val="008D66AA"/>
    <w:rsid w:val="008E1E37"/>
    <w:rsid w:val="008E2A97"/>
    <w:rsid w:val="008E2C2E"/>
    <w:rsid w:val="008E392E"/>
    <w:rsid w:val="008E46DD"/>
    <w:rsid w:val="008E4871"/>
    <w:rsid w:val="008E5334"/>
    <w:rsid w:val="008E5701"/>
    <w:rsid w:val="008E698D"/>
    <w:rsid w:val="008F08E0"/>
    <w:rsid w:val="008F08F2"/>
    <w:rsid w:val="008F2DC6"/>
    <w:rsid w:val="008F3AFB"/>
    <w:rsid w:val="008F3D5C"/>
    <w:rsid w:val="008F45F9"/>
    <w:rsid w:val="008F53EF"/>
    <w:rsid w:val="008F5E50"/>
    <w:rsid w:val="008F7334"/>
    <w:rsid w:val="00901C7A"/>
    <w:rsid w:val="009021EE"/>
    <w:rsid w:val="009022FF"/>
    <w:rsid w:val="009023EF"/>
    <w:rsid w:val="00902426"/>
    <w:rsid w:val="00902B25"/>
    <w:rsid w:val="0090311D"/>
    <w:rsid w:val="00903F21"/>
    <w:rsid w:val="009043E0"/>
    <w:rsid w:val="00904619"/>
    <w:rsid w:val="00905E23"/>
    <w:rsid w:val="0091094E"/>
    <w:rsid w:val="00913813"/>
    <w:rsid w:val="009149C5"/>
    <w:rsid w:val="009149FC"/>
    <w:rsid w:val="00914FC7"/>
    <w:rsid w:val="0091547B"/>
    <w:rsid w:val="00921500"/>
    <w:rsid w:val="0092397E"/>
    <w:rsid w:val="00923EA2"/>
    <w:rsid w:val="00924AC8"/>
    <w:rsid w:val="0092500E"/>
    <w:rsid w:val="00925D91"/>
    <w:rsid w:val="009271EC"/>
    <w:rsid w:val="009317DA"/>
    <w:rsid w:val="00931C3E"/>
    <w:rsid w:val="00932B07"/>
    <w:rsid w:val="00932E2C"/>
    <w:rsid w:val="00933A01"/>
    <w:rsid w:val="00933AAF"/>
    <w:rsid w:val="00934795"/>
    <w:rsid w:val="0093524F"/>
    <w:rsid w:val="009378F9"/>
    <w:rsid w:val="00940B2A"/>
    <w:rsid w:val="00940C2F"/>
    <w:rsid w:val="00940FCB"/>
    <w:rsid w:val="009416C6"/>
    <w:rsid w:val="009418EC"/>
    <w:rsid w:val="00942F93"/>
    <w:rsid w:val="009437C0"/>
    <w:rsid w:val="009452FF"/>
    <w:rsid w:val="00945B2F"/>
    <w:rsid w:val="00945E7C"/>
    <w:rsid w:val="00947157"/>
    <w:rsid w:val="00950A0B"/>
    <w:rsid w:val="00951464"/>
    <w:rsid w:val="009533B2"/>
    <w:rsid w:val="00953699"/>
    <w:rsid w:val="009561D3"/>
    <w:rsid w:val="00956CB6"/>
    <w:rsid w:val="00956DDD"/>
    <w:rsid w:val="00960210"/>
    <w:rsid w:val="009620BE"/>
    <w:rsid w:val="00962CC5"/>
    <w:rsid w:val="009648D8"/>
    <w:rsid w:val="00965584"/>
    <w:rsid w:val="00966A62"/>
    <w:rsid w:val="00966B25"/>
    <w:rsid w:val="00966CC3"/>
    <w:rsid w:val="0096719C"/>
    <w:rsid w:val="0096756E"/>
    <w:rsid w:val="009717D9"/>
    <w:rsid w:val="00972285"/>
    <w:rsid w:val="009722AC"/>
    <w:rsid w:val="00972E48"/>
    <w:rsid w:val="009732AC"/>
    <w:rsid w:val="00973E80"/>
    <w:rsid w:val="0097449E"/>
    <w:rsid w:val="00977101"/>
    <w:rsid w:val="009802EE"/>
    <w:rsid w:val="0098031E"/>
    <w:rsid w:val="0098049B"/>
    <w:rsid w:val="009813AA"/>
    <w:rsid w:val="00981471"/>
    <w:rsid w:val="009825D7"/>
    <w:rsid w:val="00983BF9"/>
    <w:rsid w:val="00983C4F"/>
    <w:rsid w:val="00984801"/>
    <w:rsid w:val="00985279"/>
    <w:rsid w:val="00985C4E"/>
    <w:rsid w:val="0098665F"/>
    <w:rsid w:val="009873FF"/>
    <w:rsid w:val="009909E2"/>
    <w:rsid w:val="009909E5"/>
    <w:rsid w:val="009928BF"/>
    <w:rsid w:val="009934CE"/>
    <w:rsid w:val="0099378E"/>
    <w:rsid w:val="00996021"/>
    <w:rsid w:val="009964CE"/>
    <w:rsid w:val="00996C32"/>
    <w:rsid w:val="00996F36"/>
    <w:rsid w:val="00997264"/>
    <w:rsid w:val="009A035D"/>
    <w:rsid w:val="009A07CD"/>
    <w:rsid w:val="009A094D"/>
    <w:rsid w:val="009A13B9"/>
    <w:rsid w:val="009A1F85"/>
    <w:rsid w:val="009A2DAE"/>
    <w:rsid w:val="009A57E8"/>
    <w:rsid w:val="009A589E"/>
    <w:rsid w:val="009A67CC"/>
    <w:rsid w:val="009A6845"/>
    <w:rsid w:val="009A72ED"/>
    <w:rsid w:val="009B02C4"/>
    <w:rsid w:val="009B08E9"/>
    <w:rsid w:val="009B1AE0"/>
    <w:rsid w:val="009B22A1"/>
    <w:rsid w:val="009B2906"/>
    <w:rsid w:val="009B4C85"/>
    <w:rsid w:val="009B4DE2"/>
    <w:rsid w:val="009B599F"/>
    <w:rsid w:val="009B5E12"/>
    <w:rsid w:val="009B7C1E"/>
    <w:rsid w:val="009C12F3"/>
    <w:rsid w:val="009C3966"/>
    <w:rsid w:val="009C3AC2"/>
    <w:rsid w:val="009C4CD4"/>
    <w:rsid w:val="009C4E21"/>
    <w:rsid w:val="009C55D6"/>
    <w:rsid w:val="009C608F"/>
    <w:rsid w:val="009C6D53"/>
    <w:rsid w:val="009D0B3C"/>
    <w:rsid w:val="009D4465"/>
    <w:rsid w:val="009D4A49"/>
    <w:rsid w:val="009D522A"/>
    <w:rsid w:val="009D5F1E"/>
    <w:rsid w:val="009D63C7"/>
    <w:rsid w:val="009D64D5"/>
    <w:rsid w:val="009D7C6D"/>
    <w:rsid w:val="009E1B4A"/>
    <w:rsid w:val="009E23C8"/>
    <w:rsid w:val="009E4ACF"/>
    <w:rsid w:val="009E5D52"/>
    <w:rsid w:val="009F1189"/>
    <w:rsid w:val="009F5CB6"/>
    <w:rsid w:val="009F6814"/>
    <w:rsid w:val="009F7404"/>
    <w:rsid w:val="00A00551"/>
    <w:rsid w:val="00A026C8"/>
    <w:rsid w:val="00A02C26"/>
    <w:rsid w:val="00A045DD"/>
    <w:rsid w:val="00A05BF7"/>
    <w:rsid w:val="00A0612B"/>
    <w:rsid w:val="00A06E96"/>
    <w:rsid w:val="00A11449"/>
    <w:rsid w:val="00A119A3"/>
    <w:rsid w:val="00A12A94"/>
    <w:rsid w:val="00A13C57"/>
    <w:rsid w:val="00A2125A"/>
    <w:rsid w:val="00A2127C"/>
    <w:rsid w:val="00A217CF"/>
    <w:rsid w:val="00A22BDE"/>
    <w:rsid w:val="00A23468"/>
    <w:rsid w:val="00A2431F"/>
    <w:rsid w:val="00A25060"/>
    <w:rsid w:val="00A25F5A"/>
    <w:rsid w:val="00A26339"/>
    <w:rsid w:val="00A26A1F"/>
    <w:rsid w:val="00A27E94"/>
    <w:rsid w:val="00A307EE"/>
    <w:rsid w:val="00A331BF"/>
    <w:rsid w:val="00A347E2"/>
    <w:rsid w:val="00A35D91"/>
    <w:rsid w:val="00A37D63"/>
    <w:rsid w:val="00A4203A"/>
    <w:rsid w:val="00A428D7"/>
    <w:rsid w:val="00A4490F"/>
    <w:rsid w:val="00A44C4F"/>
    <w:rsid w:val="00A45E08"/>
    <w:rsid w:val="00A46B89"/>
    <w:rsid w:val="00A47B55"/>
    <w:rsid w:val="00A515E4"/>
    <w:rsid w:val="00A53E06"/>
    <w:rsid w:val="00A53F4A"/>
    <w:rsid w:val="00A5456E"/>
    <w:rsid w:val="00A54D9C"/>
    <w:rsid w:val="00A56868"/>
    <w:rsid w:val="00A575B3"/>
    <w:rsid w:val="00A60B65"/>
    <w:rsid w:val="00A60B67"/>
    <w:rsid w:val="00A638A5"/>
    <w:rsid w:val="00A6420E"/>
    <w:rsid w:val="00A64B81"/>
    <w:rsid w:val="00A64C3B"/>
    <w:rsid w:val="00A6629F"/>
    <w:rsid w:val="00A6663D"/>
    <w:rsid w:val="00A67DE8"/>
    <w:rsid w:val="00A701EE"/>
    <w:rsid w:val="00A708CE"/>
    <w:rsid w:val="00A7308F"/>
    <w:rsid w:val="00A7342A"/>
    <w:rsid w:val="00A73F66"/>
    <w:rsid w:val="00A73F7E"/>
    <w:rsid w:val="00A74FD7"/>
    <w:rsid w:val="00A774EF"/>
    <w:rsid w:val="00A77DAA"/>
    <w:rsid w:val="00A84CB5"/>
    <w:rsid w:val="00A87C24"/>
    <w:rsid w:val="00A87FE8"/>
    <w:rsid w:val="00A9052D"/>
    <w:rsid w:val="00A90579"/>
    <w:rsid w:val="00A906DA"/>
    <w:rsid w:val="00A90AA4"/>
    <w:rsid w:val="00A933B2"/>
    <w:rsid w:val="00A9368F"/>
    <w:rsid w:val="00A93F1B"/>
    <w:rsid w:val="00A948A7"/>
    <w:rsid w:val="00A948E6"/>
    <w:rsid w:val="00A94B27"/>
    <w:rsid w:val="00A95439"/>
    <w:rsid w:val="00A96343"/>
    <w:rsid w:val="00A96A89"/>
    <w:rsid w:val="00A97008"/>
    <w:rsid w:val="00A97180"/>
    <w:rsid w:val="00A978E8"/>
    <w:rsid w:val="00AA016D"/>
    <w:rsid w:val="00AA3357"/>
    <w:rsid w:val="00AA4391"/>
    <w:rsid w:val="00AA48C4"/>
    <w:rsid w:val="00AA6008"/>
    <w:rsid w:val="00AA69EF"/>
    <w:rsid w:val="00AA7B83"/>
    <w:rsid w:val="00AB010D"/>
    <w:rsid w:val="00AB17EF"/>
    <w:rsid w:val="00AB2F4B"/>
    <w:rsid w:val="00AB660E"/>
    <w:rsid w:val="00AC018F"/>
    <w:rsid w:val="00AC0EFA"/>
    <w:rsid w:val="00AC221B"/>
    <w:rsid w:val="00AC25FF"/>
    <w:rsid w:val="00AC28ED"/>
    <w:rsid w:val="00AC30C5"/>
    <w:rsid w:val="00AC4022"/>
    <w:rsid w:val="00AC4428"/>
    <w:rsid w:val="00AC4B98"/>
    <w:rsid w:val="00AC4BD7"/>
    <w:rsid w:val="00AC67DA"/>
    <w:rsid w:val="00AC692E"/>
    <w:rsid w:val="00AC7992"/>
    <w:rsid w:val="00AD06D8"/>
    <w:rsid w:val="00AD0CBE"/>
    <w:rsid w:val="00AD30C1"/>
    <w:rsid w:val="00AD34D4"/>
    <w:rsid w:val="00AD3992"/>
    <w:rsid w:val="00AD3BBE"/>
    <w:rsid w:val="00AD4C13"/>
    <w:rsid w:val="00AD56FC"/>
    <w:rsid w:val="00AD7201"/>
    <w:rsid w:val="00AD7779"/>
    <w:rsid w:val="00AE0C01"/>
    <w:rsid w:val="00AE10A2"/>
    <w:rsid w:val="00AE11D5"/>
    <w:rsid w:val="00AE18BB"/>
    <w:rsid w:val="00AE1F1B"/>
    <w:rsid w:val="00AE7062"/>
    <w:rsid w:val="00AF34EC"/>
    <w:rsid w:val="00AF731B"/>
    <w:rsid w:val="00AF7975"/>
    <w:rsid w:val="00B01063"/>
    <w:rsid w:val="00B013D9"/>
    <w:rsid w:val="00B0169B"/>
    <w:rsid w:val="00B01997"/>
    <w:rsid w:val="00B02336"/>
    <w:rsid w:val="00B068FF"/>
    <w:rsid w:val="00B07A0D"/>
    <w:rsid w:val="00B07A30"/>
    <w:rsid w:val="00B11005"/>
    <w:rsid w:val="00B112D7"/>
    <w:rsid w:val="00B14652"/>
    <w:rsid w:val="00B15426"/>
    <w:rsid w:val="00B16FC8"/>
    <w:rsid w:val="00B2009D"/>
    <w:rsid w:val="00B206C1"/>
    <w:rsid w:val="00B20790"/>
    <w:rsid w:val="00B20E90"/>
    <w:rsid w:val="00B2134F"/>
    <w:rsid w:val="00B21891"/>
    <w:rsid w:val="00B222BE"/>
    <w:rsid w:val="00B22ED9"/>
    <w:rsid w:val="00B2338C"/>
    <w:rsid w:val="00B242EB"/>
    <w:rsid w:val="00B26644"/>
    <w:rsid w:val="00B26839"/>
    <w:rsid w:val="00B26CF5"/>
    <w:rsid w:val="00B26FD0"/>
    <w:rsid w:val="00B30395"/>
    <w:rsid w:val="00B30B2F"/>
    <w:rsid w:val="00B30DBE"/>
    <w:rsid w:val="00B31A2B"/>
    <w:rsid w:val="00B32DFB"/>
    <w:rsid w:val="00B3317F"/>
    <w:rsid w:val="00B35AFD"/>
    <w:rsid w:val="00B36396"/>
    <w:rsid w:val="00B36B4D"/>
    <w:rsid w:val="00B37142"/>
    <w:rsid w:val="00B43298"/>
    <w:rsid w:val="00B43F68"/>
    <w:rsid w:val="00B46080"/>
    <w:rsid w:val="00B46500"/>
    <w:rsid w:val="00B46FDA"/>
    <w:rsid w:val="00B4792F"/>
    <w:rsid w:val="00B47C8F"/>
    <w:rsid w:val="00B549CB"/>
    <w:rsid w:val="00B55146"/>
    <w:rsid w:val="00B573F9"/>
    <w:rsid w:val="00B60B4A"/>
    <w:rsid w:val="00B6148B"/>
    <w:rsid w:val="00B619FD"/>
    <w:rsid w:val="00B62F01"/>
    <w:rsid w:val="00B643A2"/>
    <w:rsid w:val="00B655CD"/>
    <w:rsid w:val="00B65A39"/>
    <w:rsid w:val="00B65BBF"/>
    <w:rsid w:val="00B6624D"/>
    <w:rsid w:val="00B6633C"/>
    <w:rsid w:val="00B675B0"/>
    <w:rsid w:val="00B70606"/>
    <w:rsid w:val="00B70995"/>
    <w:rsid w:val="00B71EEE"/>
    <w:rsid w:val="00B738ED"/>
    <w:rsid w:val="00B747D9"/>
    <w:rsid w:val="00B74C4D"/>
    <w:rsid w:val="00B77D17"/>
    <w:rsid w:val="00B8023F"/>
    <w:rsid w:val="00B8190D"/>
    <w:rsid w:val="00B82F0F"/>
    <w:rsid w:val="00B84E42"/>
    <w:rsid w:val="00B863B4"/>
    <w:rsid w:val="00B90A3E"/>
    <w:rsid w:val="00B91409"/>
    <w:rsid w:val="00B92344"/>
    <w:rsid w:val="00B926CD"/>
    <w:rsid w:val="00B94422"/>
    <w:rsid w:val="00B956F2"/>
    <w:rsid w:val="00B968B6"/>
    <w:rsid w:val="00BA0BAD"/>
    <w:rsid w:val="00BA22E2"/>
    <w:rsid w:val="00BA4A7D"/>
    <w:rsid w:val="00BA51B9"/>
    <w:rsid w:val="00BA537C"/>
    <w:rsid w:val="00BA5621"/>
    <w:rsid w:val="00BA5ACA"/>
    <w:rsid w:val="00BA64E0"/>
    <w:rsid w:val="00BA7EAB"/>
    <w:rsid w:val="00BB1B15"/>
    <w:rsid w:val="00BB5764"/>
    <w:rsid w:val="00BB72AA"/>
    <w:rsid w:val="00BC159E"/>
    <w:rsid w:val="00BC3ABB"/>
    <w:rsid w:val="00BC45B1"/>
    <w:rsid w:val="00BC5423"/>
    <w:rsid w:val="00BC5DD3"/>
    <w:rsid w:val="00BC67C9"/>
    <w:rsid w:val="00BC73F9"/>
    <w:rsid w:val="00BD0502"/>
    <w:rsid w:val="00BD0EB2"/>
    <w:rsid w:val="00BD231E"/>
    <w:rsid w:val="00BD3F74"/>
    <w:rsid w:val="00BD5385"/>
    <w:rsid w:val="00BD54AB"/>
    <w:rsid w:val="00BE1512"/>
    <w:rsid w:val="00BE16C2"/>
    <w:rsid w:val="00BE3008"/>
    <w:rsid w:val="00BE3741"/>
    <w:rsid w:val="00BE3EB1"/>
    <w:rsid w:val="00BE479F"/>
    <w:rsid w:val="00BE540A"/>
    <w:rsid w:val="00BE5C3A"/>
    <w:rsid w:val="00BE605B"/>
    <w:rsid w:val="00BE68CB"/>
    <w:rsid w:val="00BE75B4"/>
    <w:rsid w:val="00BF0268"/>
    <w:rsid w:val="00BF2952"/>
    <w:rsid w:val="00BF383B"/>
    <w:rsid w:val="00BF38F4"/>
    <w:rsid w:val="00BF4A65"/>
    <w:rsid w:val="00BF4F5B"/>
    <w:rsid w:val="00BF62A9"/>
    <w:rsid w:val="00BF7390"/>
    <w:rsid w:val="00C00595"/>
    <w:rsid w:val="00C00E67"/>
    <w:rsid w:val="00C0453B"/>
    <w:rsid w:val="00C04630"/>
    <w:rsid w:val="00C06C6D"/>
    <w:rsid w:val="00C06E8F"/>
    <w:rsid w:val="00C07512"/>
    <w:rsid w:val="00C07DEC"/>
    <w:rsid w:val="00C10C8C"/>
    <w:rsid w:val="00C11B7C"/>
    <w:rsid w:val="00C12166"/>
    <w:rsid w:val="00C122C4"/>
    <w:rsid w:val="00C1285B"/>
    <w:rsid w:val="00C13A62"/>
    <w:rsid w:val="00C13FC6"/>
    <w:rsid w:val="00C153FE"/>
    <w:rsid w:val="00C1683A"/>
    <w:rsid w:val="00C16CDE"/>
    <w:rsid w:val="00C1714D"/>
    <w:rsid w:val="00C20183"/>
    <w:rsid w:val="00C21EB2"/>
    <w:rsid w:val="00C2274A"/>
    <w:rsid w:val="00C22B06"/>
    <w:rsid w:val="00C23377"/>
    <w:rsid w:val="00C23739"/>
    <w:rsid w:val="00C2464E"/>
    <w:rsid w:val="00C269F9"/>
    <w:rsid w:val="00C319A4"/>
    <w:rsid w:val="00C328D2"/>
    <w:rsid w:val="00C32A69"/>
    <w:rsid w:val="00C32E84"/>
    <w:rsid w:val="00C37905"/>
    <w:rsid w:val="00C41B12"/>
    <w:rsid w:val="00C444AA"/>
    <w:rsid w:val="00C44AF9"/>
    <w:rsid w:val="00C45270"/>
    <w:rsid w:val="00C45BD2"/>
    <w:rsid w:val="00C46A49"/>
    <w:rsid w:val="00C47DDB"/>
    <w:rsid w:val="00C50B06"/>
    <w:rsid w:val="00C51E12"/>
    <w:rsid w:val="00C51F9F"/>
    <w:rsid w:val="00C52B62"/>
    <w:rsid w:val="00C54700"/>
    <w:rsid w:val="00C5589C"/>
    <w:rsid w:val="00C559C4"/>
    <w:rsid w:val="00C61274"/>
    <w:rsid w:val="00C6331A"/>
    <w:rsid w:val="00C64791"/>
    <w:rsid w:val="00C66D28"/>
    <w:rsid w:val="00C70532"/>
    <w:rsid w:val="00C726AE"/>
    <w:rsid w:val="00C73813"/>
    <w:rsid w:val="00C73BD0"/>
    <w:rsid w:val="00C7513F"/>
    <w:rsid w:val="00C773DB"/>
    <w:rsid w:val="00C774AA"/>
    <w:rsid w:val="00C81763"/>
    <w:rsid w:val="00C821EB"/>
    <w:rsid w:val="00C822E6"/>
    <w:rsid w:val="00C82A00"/>
    <w:rsid w:val="00C83ECD"/>
    <w:rsid w:val="00C8495E"/>
    <w:rsid w:val="00C90BFF"/>
    <w:rsid w:val="00C91936"/>
    <w:rsid w:val="00C9521F"/>
    <w:rsid w:val="00C95324"/>
    <w:rsid w:val="00CA0126"/>
    <w:rsid w:val="00CA098D"/>
    <w:rsid w:val="00CA1D86"/>
    <w:rsid w:val="00CA2893"/>
    <w:rsid w:val="00CA2B87"/>
    <w:rsid w:val="00CA3FBF"/>
    <w:rsid w:val="00CA5DF4"/>
    <w:rsid w:val="00CA5ECC"/>
    <w:rsid w:val="00CA61C2"/>
    <w:rsid w:val="00CA67E1"/>
    <w:rsid w:val="00CB0207"/>
    <w:rsid w:val="00CB0235"/>
    <w:rsid w:val="00CB0C6F"/>
    <w:rsid w:val="00CB1453"/>
    <w:rsid w:val="00CB2815"/>
    <w:rsid w:val="00CB2EAF"/>
    <w:rsid w:val="00CB4450"/>
    <w:rsid w:val="00CB4C33"/>
    <w:rsid w:val="00CB6107"/>
    <w:rsid w:val="00CB688E"/>
    <w:rsid w:val="00CB7372"/>
    <w:rsid w:val="00CC00D5"/>
    <w:rsid w:val="00CC11E5"/>
    <w:rsid w:val="00CC20B0"/>
    <w:rsid w:val="00CC21F5"/>
    <w:rsid w:val="00CC2606"/>
    <w:rsid w:val="00CC2F20"/>
    <w:rsid w:val="00CC3264"/>
    <w:rsid w:val="00CC3B23"/>
    <w:rsid w:val="00CC4D14"/>
    <w:rsid w:val="00CC6858"/>
    <w:rsid w:val="00CC6969"/>
    <w:rsid w:val="00CC769C"/>
    <w:rsid w:val="00CD0F1D"/>
    <w:rsid w:val="00CD1755"/>
    <w:rsid w:val="00CD1D55"/>
    <w:rsid w:val="00CD4025"/>
    <w:rsid w:val="00CD4B1B"/>
    <w:rsid w:val="00CD79EF"/>
    <w:rsid w:val="00CE086E"/>
    <w:rsid w:val="00CE110C"/>
    <w:rsid w:val="00CE2181"/>
    <w:rsid w:val="00CE31F0"/>
    <w:rsid w:val="00CE3335"/>
    <w:rsid w:val="00CE3A91"/>
    <w:rsid w:val="00CE3F75"/>
    <w:rsid w:val="00CE54BE"/>
    <w:rsid w:val="00CE599C"/>
    <w:rsid w:val="00CE5A41"/>
    <w:rsid w:val="00CE677D"/>
    <w:rsid w:val="00CE6BEB"/>
    <w:rsid w:val="00CE7250"/>
    <w:rsid w:val="00CE7979"/>
    <w:rsid w:val="00CE7DB7"/>
    <w:rsid w:val="00CF0FE3"/>
    <w:rsid w:val="00CF2967"/>
    <w:rsid w:val="00CF3269"/>
    <w:rsid w:val="00CF37B8"/>
    <w:rsid w:val="00CF3931"/>
    <w:rsid w:val="00CF42C6"/>
    <w:rsid w:val="00CF64C8"/>
    <w:rsid w:val="00CF7699"/>
    <w:rsid w:val="00D05375"/>
    <w:rsid w:val="00D120B6"/>
    <w:rsid w:val="00D1314E"/>
    <w:rsid w:val="00D1633E"/>
    <w:rsid w:val="00D20392"/>
    <w:rsid w:val="00D209BA"/>
    <w:rsid w:val="00D21E0C"/>
    <w:rsid w:val="00D22FEB"/>
    <w:rsid w:val="00D237B5"/>
    <w:rsid w:val="00D244E1"/>
    <w:rsid w:val="00D24F3E"/>
    <w:rsid w:val="00D25071"/>
    <w:rsid w:val="00D26098"/>
    <w:rsid w:val="00D26B81"/>
    <w:rsid w:val="00D26CD7"/>
    <w:rsid w:val="00D30598"/>
    <w:rsid w:val="00D30D6C"/>
    <w:rsid w:val="00D30E39"/>
    <w:rsid w:val="00D33E02"/>
    <w:rsid w:val="00D33ED6"/>
    <w:rsid w:val="00D36D72"/>
    <w:rsid w:val="00D37841"/>
    <w:rsid w:val="00D40F39"/>
    <w:rsid w:val="00D40F3B"/>
    <w:rsid w:val="00D418F0"/>
    <w:rsid w:val="00D437FC"/>
    <w:rsid w:val="00D44C1F"/>
    <w:rsid w:val="00D453AD"/>
    <w:rsid w:val="00D4569B"/>
    <w:rsid w:val="00D45AB2"/>
    <w:rsid w:val="00D467CB"/>
    <w:rsid w:val="00D47DD6"/>
    <w:rsid w:val="00D51FBB"/>
    <w:rsid w:val="00D543A1"/>
    <w:rsid w:val="00D55357"/>
    <w:rsid w:val="00D56BC7"/>
    <w:rsid w:val="00D56BFF"/>
    <w:rsid w:val="00D56CE3"/>
    <w:rsid w:val="00D57488"/>
    <w:rsid w:val="00D579A4"/>
    <w:rsid w:val="00D61045"/>
    <w:rsid w:val="00D67B9C"/>
    <w:rsid w:val="00D67E9E"/>
    <w:rsid w:val="00D71C92"/>
    <w:rsid w:val="00D73A4D"/>
    <w:rsid w:val="00D74759"/>
    <w:rsid w:val="00D7499A"/>
    <w:rsid w:val="00D74FE8"/>
    <w:rsid w:val="00D76878"/>
    <w:rsid w:val="00D76A0B"/>
    <w:rsid w:val="00D77740"/>
    <w:rsid w:val="00D77A72"/>
    <w:rsid w:val="00D80EB0"/>
    <w:rsid w:val="00D818BB"/>
    <w:rsid w:val="00D81D9F"/>
    <w:rsid w:val="00D8415C"/>
    <w:rsid w:val="00D84BA5"/>
    <w:rsid w:val="00D84BE3"/>
    <w:rsid w:val="00D85573"/>
    <w:rsid w:val="00D857FC"/>
    <w:rsid w:val="00D87066"/>
    <w:rsid w:val="00D87ED0"/>
    <w:rsid w:val="00D90227"/>
    <w:rsid w:val="00D9320E"/>
    <w:rsid w:val="00D967FD"/>
    <w:rsid w:val="00D97D7A"/>
    <w:rsid w:val="00DA18BE"/>
    <w:rsid w:val="00DA3F4A"/>
    <w:rsid w:val="00DA6CC1"/>
    <w:rsid w:val="00DB072F"/>
    <w:rsid w:val="00DB130E"/>
    <w:rsid w:val="00DB26B4"/>
    <w:rsid w:val="00DB295E"/>
    <w:rsid w:val="00DB58EA"/>
    <w:rsid w:val="00DB5E71"/>
    <w:rsid w:val="00DB615D"/>
    <w:rsid w:val="00DC07CC"/>
    <w:rsid w:val="00DC14EB"/>
    <w:rsid w:val="00DC2A08"/>
    <w:rsid w:val="00DC2C6D"/>
    <w:rsid w:val="00DC384E"/>
    <w:rsid w:val="00DC40C0"/>
    <w:rsid w:val="00DC698C"/>
    <w:rsid w:val="00DC700F"/>
    <w:rsid w:val="00DC71E7"/>
    <w:rsid w:val="00DC7B01"/>
    <w:rsid w:val="00DD03B3"/>
    <w:rsid w:val="00DD1B0D"/>
    <w:rsid w:val="00DD1EA6"/>
    <w:rsid w:val="00DD30D8"/>
    <w:rsid w:val="00DD3A8C"/>
    <w:rsid w:val="00DD3C4E"/>
    <w:rsid w:val="00DD3E9E"/>
    <w:rsid w:val="00DD6232"/>
    <w:rsid w:val="00DD63DF"/>
    <w:rsid w:val="00DD70F7"/>
    <w:rsid w:val="00DE2B85"/>
    <w:rsid w:val="00DE4E11"/>
    <w:rsid w:val="00DF1B50"/>
    <w:rsid w:val="00DF1ED5"/>
    <w:rsid w:val="00DF3A90"/>
    <w:rsid w:val="00DF5C38"/>
    <w:rsid w:val="00DF681C"/>
    <w:rsid w:val="00E01D83"/>
    <w:rsid w:val="00E01FA7"/>
    <w:rsid w:val="00E020E4"/>
    <w:rsid w:val="00E02A4E"/>
    <w:rsid w:val="00E032E6"/>
    <w:rsid w:val="00E03C8D"/>
    <w:rsid w:val="00E04AF6"/>
    <w:rsid w:val="00E07EFA"/>
    <w:rsid w:val="00E107E6"/>
    <w:rsid w:val="00E11F85"/>
    <w:rsid w:val="00E12839"/>
    <w:rsid w:val="00E12A87"/>
    <w:rsid w:val="00E15823"/>
    <w:rsid w:val="00E16933"/>
    <w:rsid w:val="00E17C1E"/>
    <w:rsid w:val="00E17FA2"/>
    <w:rsid w:val="00E201A7"/>
    <w:rsid w:val="00E216DE"/>
    <w:rsid w:val="00E22482"/>
    <w:rsid w:val="00E24EF0"/>
    <w:rsid w:val="00E26824"/>
    <w:rsid w:val="00E276C9"/>
    <w:rsid w:val="00E303E4"/>
    <w:rsid w:val="00E310C4"/>
    <w:rsid w:val="00E311DE"/>
    <w:rsid w:val="00E31C7C"/>
    <w:rsid w:val="00E335B2"/>
    <w:rsid w:val="00E35689"/>
    <w:rsid w:val="00E361E5"/>
    <w:rsid w:val="00E40990"/>
    <w:rsid w:val="00E40A4A"/>
    <w:rsid w:val="00E420A3"/>
    <w:rsid w:val="00E46478"/>
    <w:rsid w:val="00E46B62"/>
    <w:rsid w:val="00E52133"/>
    <w:rsid w:val="00E534C8"/>
    <w:rsid w:val="00E542E4"/>
    <w:rsid w:val="00E54FFF"/>
    <w:rsid w:val="00E55636"/>
    <w:rsid w:val="00E56A73"/>
    <w:rsid w:val="00E57089"/>
    <w:rsid w:val="00E600EA"/>
    <w:rsid w:val="00E611F4"/>
    <w:rsid w:val="00E61F6C"/>
    <w:rsid w:val="00E62D0D"/>
    <w:rsid w:val="00E63AA3"/>
    <w:rsid w:val="00E63B3B"/>
    <w:rsid w:val="00E63EBE"/>
    <w:rsid w:val="00E647E5"/>
    <w:rsid w:val="00E67C4B"/>
    <w:rsid w:val="00E714D6"/>
    <w:rsid w:val="00E7245E"/>
    <w:rsid w:val="00E728E1"/>
    <w:rsid w:val="00E75540"/>
    <w:rsid w:val="00E75555"/>
    <w:rsid w:val="00E75DE0"/>
    <w:rsid w:val="00E76E38"/>
    <w:rsid w:val="00E822F0"/>
    <w:rsid w:val="00E8236B"/>
    <w:rsid w:val="00E8260C"/>
    <w:rsid w:val="00E82B39"/>
    <w:rsid w:val="00E82E6F"/>
    <w:rsid w:val="00E846EF"/>
    <w:rsid w:val="00E84AFA"/>
    <w:rsid w:val="00E84F4A"/>
    <w:rsid w:val="00E90D23"/>
    <w:rsid w:val="00E91024"/>
    <w:rsid w:val="00E92446"/>
    <w:rsid w:val="00E93FB3"/>
    <w:rsid w:val="00E9505B"/>
    <w:rsid w:val="00E95449"/>
    <w:rsid w:val="00E970C1"/>
    <w:rsid w:val="00EA0597"/>
    <w:rsid w:val="00EA0923"/>
    <w:rsid w:val="00EA1184"/>
    <w:rsid w:val="00EA28C8"/>
    <w:rsid w:val="00EA33A6"/>
    <w:rsid w:val="00EA34A2"/>
    <w:rsid w:val="00EA4104"/>
    <w:rsid w:val="00EA5614"/>
    <w:rsid w:val="00EA5F11"/>
    <w:rsid w:val="00EA6330"/>
    <w:rsid w:val="00EA6732"/>
    <w:rsid w:val="00EB0941"/>
    <w:rsid w:val="00EB0B35"/>
    <w:rsid w:val="00EB0E8C"/>
    <w:rsid w:val="00EB21C5"/>
    <w:rsid w:val="00EB41D3"/>
    <w:rsid w:val="00EB43D3"/>
    <w:rsid w:val="00EB4CDF"/>
    <w:rsid w:val="00EB54EB"/>
    <w:rsid w:val="00EB5D95"/>
    <w:rsid w:val="00EB72C7"/>
    <w:rsid w:val="00EC09D3"/>
    <w:rsid w:val="00EC20B0"/>
    <w:rsid w:val="00EC250F"/>
    <w:rsid w:val="00EC258C"/>
    <w:rsid w:val="00EC34B6"/>
    <w:rsid w:val="00EC42DD"/>
    <w:rsid w:val="00EC6485"/>
    <w:rsid w:val="00ED1479"/>
    <w:rsid w:val="00ED1AE3"/>
    <w:rsid w:val="00ED28D8"/>
    <w:rsid w:val="00ED3EA0"/>
    <w:rsid w:val="00ED449A"/>
    <w:rsid w:val="00ED5507"/>
    <w:rsid w:val="00ED56DD"/>
    <w:rsid w:val="00ED7C88"/>
    <w:rsid w:val="00EE08CF"/>
    <w:rsid w:val="00EE1C5F"/>
    <w:rsid w:val="00EE4A8A"/>
    <w:rsid w:val="00EE54E5"/>
    <w:rsid w:val="00EE59A1"/>
    <w:rsid w:val="00EE6723"/>
    <w:rsid w:val="00EF4863"/>
    <w:rsid w:val="00EF781E"/>
    <w:rsid w:val="00EF794D"/>
    <w:rsid w:val="00F00470"/>
    <w:rsid w:val="00F00A67"/>
    <w:rsid w:val="00F014B4"/>
    <w:rsid w:val="00F04D86"/>
    <w:rsid w:val="00F05AA5"/>
    <w:rsid w:val="00F10A5E"/>
    <w:rsid w:val="00F110B5"/>
    <w:rsid w:val="00F131CA"/>
    <w:rsid w:val="00F15157"/>
    <w:rsid w:val="00F16968"/>
    <w:rsid w:val="00F16A3F"/>
    <w:rsid w:val="00F17144"/>
    <w:rsid w:val="00F17815"/>
    <w:rsid w:val="00F17C33"/>
    <w:rsid w:val="00F20957"/>
    <w:rsid w:val="00F21298"/>
    <w:rsid w:val="00F21A58"/>
    <w:rsid w:val="00F21CAD"/>
    <w:rsid w:val="00F22BE0"/>
    <w:rsid w:val="00F23D2A"/>
    <w:rsid w:val="00F261ED"/>
    <w:rsid w:val="00F262E5"/>
    <w:rsid w:val="00F26BE4"/>
    <w:rsid w:val="00F272F6"/>
    <w:rsid w:val="00F30181"/>
    <w:rsid w:val="00F30192"/>
    <w:rsid w:val="00F303F5"/>
    <w:rsid w:val="00F3215E"/>
    <w:rsid w:val="00F32EF2"/>
    <w:rsid w:val="00F32F02"/>
    <w:rsid w:val="00F33AD8"/>
    <w:rsid w:val="00F34531"/>
    <w:rsid w:val="00F3482C"/>
    <w:rsid w:val="00F35EBE"/>
    <w:rsid w:val="00F36533"/>
    <w:rsid w:val="00F365B9"/>
    <w:rsid w:val="00F375E1"/>
    <w:rsid w:val="00F37FBA"/>
    <w:rsid w:val="00F40A48"/>
    <w:rsid w:val="00F410A2"/>
    <w:rsid w:val="00F41501"/>
    <w:rsid w:val="00F42E7C"/>
    <w:rsid w:val="00F431F2"/>
    <w:rsid w:val="00F433CC"/>
    <w:rsid w:val="00F437CC"/>
    <w:rsid w:val="00F43CFD"/>
    <w:rsid w:val="00F456E5"/>
    <w:rsid w:val="00F4590B"/>
    <w:rsid w:val="00F47459"/>
    <w:rsid w:val="00F5000A"/>
    <w:rsid w:val="00F5085C"/>
    <w:rsid w:val="00F514CB"/>
    <w:rsid w:val="00F531C3"/>
    <w:rsid w:val="00F55D4E"/>
    <w:rsid w:val="00F62CC3"/>
    <w:rsid w:val="00F63029"/>
    <w:rsid w:val="00F65CEC"/>
    <w:rsid w:val="00F66CC3"/>
    <w:rsid w:val="00F6733F"/>
    <w:rsid w:val="00F67379"/>
    <w:rsid w:val="00F72BF4"/>
    <w:rsid w:val="00F7369D"/>
    <w:rsid w:val="00F73F0B"/>
    <w:rsid w:val="00F74626"/>
    <w:rsid w:val="00F752F3"/>
    <w:rsid w:val="00F769BA"/>
    <w:rsid w:val="00F77BB1"/>
    <w:rsid w:val="00F77BEA"/>
    <w:rsid w:val="00F81332"/>
    <w:rsid w:val="00F824C4"/>
    <w:rsid w:val="00F82B4C"/>
    <w:rsid w:val="00F83C00"/>
    <w:rsid w:val="00F843CB"/>
    <w:rsid w:val="00F84453"/>
    <w:rsid w:val="00F92551"/>
    <w:rsid w:val="00F93250"/>
    <w:rsid w:val="00F936BF"/>
    <w:rsid w:val="00F93C3F"/>
    <w:rsid w:val="00F94CBF"/>
    <w:rsid w:val="00F96027"/>
    <w:rsid w:val="00F9642B"/>
    <w:rsid w:val="00F96727"/>
    <w:rsid w:val="00F97A6C"/>
    <w:rsid w:val="00FA0B9A"/>
    <w:rsid w:val="00FA1ADA"/>
    <w:rsid w:val="00FA2884"/>
    <w:rsid w:val="00FA3323"/>
    <w:rsid w:val="00FA3883"/>
    <w:rsid w:val="00FA3E47"/>
    <w:rsid w:val="00FA407D"/>
    <w:rsid w:val="00FA598D"/>
    <w:rsid w:val="00FA649C"/>
    <w:rsid w:val="00FB1867"/>
    <w:rsid w:val="00FB26FE"/>
    <w:rsid w:val="00FB2EC1"/>
    <w:rsid w:val="00FB3B01"/>
    <w:rsid w:val="00FB449C"/>
    <w:rsid w:val="00FB4A5C"/>
    <w:rsid w:val="00FB58C5"/>
    <w:rsid w:val="00FB67E5"/>
    <w:rsid w:val="00FB6C04"/>
    <w:rsid w:val="00FB6F29"/>
    <w:rsid w:val="00FB7E62"/>
    <w:rsid w:val="00FC1255"/>
    <w:rsid w:val="00FC17C7"/>
    <w:rsid w:val="00FC4F38"/>
    <w:rsid w:val="00FC5995"/>
    <w:rsid w:val="00FC6637"/>
    <w:rsid w:val="00FC739E"/>
    <w:rsid w:val="00FC78DA"/>
    <w:rsid w:val="00FD0F56"/>
    <w:rsid w:val="00FD12F6"/>
    <w:rsid w:val="00FD1561"/>
    <w:rsid w:val="00FD1972"/>
    <w:rsid w:val="00FD4131"/>
    <w:rsid w:val="00FD49ED"/>
    <w:rsid w:val="00FD5320"/>
    <w:rsid w:val="00FD5A75"/>
    <w:rsid w:val="00FD6E1B"/>
    <w:rsid w:val="00FE018B"/>
    <w:rsid w:val="00FE0804"/>
    <w:rsid w:val="00FE20E8"/>
    <w:rsid w:val="00FE4141"/>
    <w:rsid w:val="00FE440F"/>
    <w:rsid w:val="00FE5B2D"/>
    <w:rsid w:val="00FE6536"/>
    <w:rsid w:val="00FE790B"/>
    <w:rsid w:val="00FE7FF4"/>
    <w:rsid w:val="00FF0B6F"/>
    <w:rsid w:val="00FF1796"/>
    <w:rsid w:val="00FF1D3D"/>
    <w:rsid w:val="00FF3EBB"/>
    <w:rsid w:val="00FF7498"/>
    <w:rsid w:val="00FF7884"/>
    <w:rsid w:val="00FF7BDA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AB0E60"/>
  <w15:docId w15:val="{2FE26E1B-D94C-4F35-9C03-6DCA9590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766B"/>
    <w:pPr>
      <w:spacing w:after="120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0ED"/>
    <w:pPr>
      <w:keepNext/>
      <w:pageBreakBefore/>
      <w:numPr>
        <w:numId w:val="14"/>
      </w:numPr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uiPriority w:val="9"/>
    <w:qFormat/>
    <w:rsid w:val="002360ED"/>
    <w:pPr>
      <w:keepNext/>
      <w:numPr>
        <w:ilvl w:val="1"/>
        <w:numId w:val="14"/>
      </w:numPr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uiPriority w:val="9"/>
    <w:rsid w:val="005F25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25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258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258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5F258B"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rsid w:val="005F258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5F258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5F258B"/>
    <w:pPr>
      <w:numPr>
        <w:numId w:val="1"/>
      </w:numPr>
    </w:pPr>
  </w:style>
  <w:style w:type="numbering" w:styleId="1ai">
    <w:name w:val="Outline List 1"/>
    <w:basedOn w:val="NoList"/>
    <w:rsid w:val="005F258B"/>
    <w:pPr>
      <w:numPr>
        <w:numId w:val="2"/>
      </w:numPr>
    </w:pPr>
  </w:style>
  <w:style w:type="numbering" w:styleId="ArticleSection">
    <w:name w:val="Outline List 3"/>
    <w:basedOn w:val="NoList"/>
    <w:rsid w:val="005F258B"/>
    <w:pPr>
      <w:numPr>
        <w:numId w:val="3"/>
      </w:numPr>
    </w:pPr>
  </w:style>
  <w:style w:type="paragraph" w:styleId="BlockText">
    <w:name w:val="Block Text"/>
    <w:basedOn w:val="Normal"/>
    <w:uiPriority w:val="99"/>
    <w:semiHidden/>
    <w:unhideWhenUsed/>
    <w:qFormat/>
    <w:rsid w:val="005F258B"/>
    <w:pPr>
      <w:ind w:left="1440" w:right="1440"/>
    </w:pPr>
  </w:style>
  <w:style w:type="paragraph" w:styleId="BodyText">
    <w:name w:val="Body Text"/>
    <w:basedOn w:val="Normal"/>
    <w:uiPriority w:val="99"/>
    <w:semiHidden/>
    <w:unhideWhenUsed/>
    <w:rsid w:val="005F258B"/>
  </w:style>
  <w:style w:type="paragraph" w:styleId="BodyText2">
    <w:name w:val="Body Text 2"/>
    <w:basedOn w:val="Normal"/>
    <w:uiPriority w:val="99"/>
    <w:semiHidden/>
    <w:unhideWhenUsed/>
    <w:rsid w:val="005F258B"/>
    <w:pPr>
      <w:spacing w:line="480" w:lineRule="auto"/>
    </w:pPr>
  </w:style>
  <w:style w:type="paragraph" w:styleId="BodyText3">
    <w:name w:val="Body Text 3"/>
    <w:basedOn w:val="Normal"/>
    <w:uiPriority w:val="99"/>
    <w:semiHidden/>
    <w:unhideWhenUsed/>
    <w:rsid w:val="005F258B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rsid w:val="005F258B"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rsid w:val="005F258B"/>
    <w:pPr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rsid w:val="005F258B"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rsid w:val="005F258B"/>
    <w:pPr>
      <w:spacing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rsid w:val="005F258B"/>
    <w:pPr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rsid w:val="005F258B"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  <w:rsid w:val="005F258B"/>
  </w:style>
  <w:style w:type="paragraph" w:styleId="E-mailSignature">
    <w:name w:val="E-mail Signature"/>
    <w:basedOn w:val="Normal"/>
    <w:uiPriority w:val="99"/>
    <w:semiHidden/>
    <w:unhideWhenUsed/>
    <w:rsid w:val="005F258B"/>
  </w:style>
  <w:style w:type="character" w:styleId="Emphasis">
    <w:name w:val="Emphasis"/>
    <w:basedOn w:val="DefaultParagraphFont"/>
    <w:uiPriority w:val="20"/>
    <w:rsid w:val="005F258B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5F258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sid w:val="005F258B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58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5F258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5F258B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  <w:rsid w:val="005F258B"/>
  </w:style>
  <w:style w:type="paragraph" w:styleId="HTMLAddress">
    <w:name w:val="HTML Address"/>
    <w:basedOn w:val="Normal"/>
    <w:uiPriority w:val="99"/>
    <w:semiHidden/>
    <w:unhideWhenUsed/>
    <w:rsid w:val="005F258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25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258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F258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258B"/>
    <w:rPr>
      <w:i/>
      <w:iCs/>
    </w:rPr>
  </w:style>
  <w:style w:type="character" w:styleId="Hyperlink">
    <w:name w:val="Hyperlink"/>
    <w:basedOn w:val="DefaultParagraphFont"/>
    <w:uiPriority w:val="99"/>
    <w:unhideWhenUsed/>
    <w:rsid w:val="005F258B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F258B"/>
  </w:style>
  <w:style w:type="paragraph" w:styleId="List">
    <w:name w:val="List"/>
    <w:basedOn w:val="Normal"/>
    <w:uiPriority w:val="99"/>
    <w:semiHidden/>
    <w:unhideWhenUsed/>
    <w:rsid w:val="005F258B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F258B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5F258B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5F258B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5F258B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5F258B"/>
    <w:pPr>
      <w:numPr>
        <w:numId w:val="4"/>
      </w:numPr>
    </w:pPr>
  </w:style>
  <w:style w:type="paragraph" w:styleId="ListBullet2">
    <w:name w:val="List Bullet 2"/>
    <w:basedOn w:val="Normal"/>
    <w:uiPriority w:val="99"/>
    <w:semiHidden/>
    <w:unhideWhenUsed/>
    <w:rsid w:val="005F258B"/>
    <w:pPr>
      <w:numPr>
        <w:numId w:val="5"/>
      </w:numPr>
    </w:pPr>
  </w:style>
  <w:style w:type="paragraph" w:styleId="ListBullet3">
    <w:name w:val="List Bullet 3"/>
    <w:basedOn w:val="Normal"/>
    <w:uiPriority w:val="99"/>
    <w:semiHidden/>
    <w:unhideWhenUsed/>
    <w:rsid w:val="005F258B"/>
    <w:pPr>
      <w:numPr>
        <w:numId w:val="6"/>
      </w:numPr>
    </w:pPr>
  </w:style>
  <w:style w:type="paragraph" w:styleId="ListBullet4">
    <w:name w:val="List Bullet 4"/>
    <w:basedOn w:val="Normal"/>
    <w:uiPriority w:val="99"/>
    <w:semiHidden/>
    <w:unhideWhenUsed/>
    <w:rsid w:val="005F258B"/>
    <w:pPr>
      <w:numPr>
        <w:numId w:val="7"/>
      </w:numPr>
    </w:pPr>
  </w:style>
  <w:style w:type="paragraph" w:styleId="ListBullet5">
    <w:name w:val="List Bullet 5"/>
    <w:basedOn w:val="Normal"/>
    <w:uiPriority w:val="99"/>
    <w:semiHidden/>
    <w:unhideWhenUsed/>
    <w:rsid w:val="005F258B"/>
    <w:pPr>
      <w:numPr>
        <w:numId w:val="8"/>
      </w:numPr>
    </w:pPr>
  </w:style>
  <w:style w:type="paragraph" w:styleId="ListContinue">
    <w:name w:val="List Continue"/>
    <w:basedOn w:val="Normal"/>
    <w:uiPriority w:val="99"/>
    <w:semiHidden/>
    <w:unhideWhenUsed/>
    <w:rsid w:val="005F258B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5F258B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5F258B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5F258B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5F258B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5F258B"/>
    <w:pPr>
      <w:numPr>
        <w:numId w:val="9"/>
      </w:numPr>
    </w:pPr>
  </w:style>
  <w:style w:type="paragraph" w:styleId="ListNumber2">
    <w:name w:val="List Number 2"/>
    <w:basedOn w:val="Normal"/>
    <w:uiPriority w:val="99"/>
    <w:semiHidden/>
    <w:unhideWhenUsed/>
    <w:rsid w:val="005F258B"/>
    <w:pPr>
      <w:numPr>
        <w:numId w:val="10"/>
      </w:numPr>
    </w:pPr>
  </w:style>
  <w:style w:type="paragraph" w:styleId="ListNumber3">
    <w:name w:val="List Number 3"/>
    <w:basedOn w:val="Normal"/>
    <w:uiPriority w:val="99"/>
    <w:semiHidden/>
    <w:unhideWhenUsed/>
    <w:rsid w:val="005F258B"/>
    <w:pPr>
      <w:numPr>
        <w:numId w:val="11"/>
      </w:numPr>
    </w:pPr>
  </w:style>
  <w:style w:type="paragraph" w:styleId="ListNumber4">
    <w:name w:val="List Number 4"/>
    <w:basedOn w:val="Normal"/>
    <w:uiPriority w:val="99"/>
    <w:semiHidden/>
    <w:unhideWhenUsed/>
    <w:rsid w:val="005F258B"/>
    <w:pPr>
      <w:numPr>
        <w:numId w:val="12"/>
      </w:numPr>
    </w:pPr>
  </w:style>
  <w:style w:type="paragraph" w:styleId="ListNumber5">
    <w:name w:val="List Number 5"/>
    <w:basedOn w:val="Normal"/>
    <w:uiPriority w:val="99"/>
    <w:semiHidden/>
    <w:unhideWhenUsed/>
    <w:rsid w:val="005F258B"/>
    <w:pPr>
      <w:numPr>
        <w:numId w:val="13"/>
      </w:numPr>
    </w:pPr>
  </w:style>
  <w:style w:type="paragraph" w:styleId="MessageHeader">
    <w:name w:val="Message Header"/>
    <w:basedOn w:val="Normal"/>
    <w:uiPriority w:val="99"/>
    <w:semiHidden/>
    <w:unhideWhenUsed/>
    <w:rsid w:val="005F25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5F258B"/>
  </w:style>
  <w:style w:type="paragraph" w:styleId="NormalIndent">
    <w:name w:val="Normal Indent"/>
    <w:basedOn w:val="Normal"/>
    <w:uiPriority w:val="99"/>
    <w:semiHidden/>
    <w:unhideWhenUsed/>
    <w:rsid w:val="005F258B"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  <w:rsid w:val="005F258B"/>
  </w:style>
  <w:style w:type="character" w:styleId="PageNumber">
    <w:name w:val="page number"/>
    <w:basedOn w:val="DefaultParagraphFont"/>
    <w:uiPriority w:val="99"/>
    <w:semiHidden/>
    <w:unhideWhenUsed/>
    <w:rsid w:val="005F258B"/>
  </w:style>
  <w:style w:type="paragraph" w:styleId="PlainText">
    <w:name w:val="Plain Text"/>
    <w:basedOn w:val="Normal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  <w:rsid w:val="005F258B"/>
  </w:style>
  <w:style w:type="paragraph" w:styleId="Signature">
    <w:name w:val="Signature"/>
    <w:basedOn w:val="Normal"/>
    <w:uiPriority w:val="99"/>
    <w:semiHidden/>
    <w:unhideWhenUsed/>
    <w:rsid w:val="005F258B"/>
    <w:pPr>
      <w:ind w:left="4320"/>
    </w:pPr>
  </w:style>
  <w:style w:type="character" w:styleId="Strong">
    <w:name w:val="Strong"/>
    <w:basedOn w:val="DefaultParagraphFont"/>
    <w:uiPriority w:val="23"/>
    <w:qFormat/>
    <w:rsid w:val="005F258B"/>
    <w:rPr>
      <w:b/>
      <w:bCs/>
    </w:rPr>
  </w:style>
  <w:style w:type="paragraph" w:styleId="Subtitle">
    <w:name w:val="Subtitle"/>
    <w:basedOn w:val="Normal"/>
    <w:uiPriority w:val="11"/>
    <w:rsid w:val="005F258B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rsid w:val="005F258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F258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F25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F25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F25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F25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F258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F258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F258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F258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F258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F258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F258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F258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F258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F258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F258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F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5F25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F258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F258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F258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F25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F25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F258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F25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F258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F258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F258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F25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F25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F25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F258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F25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5F25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F258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F258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F25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F258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F258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F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5F258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F258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F258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aliases w:val="Title Block"/>
    <w:basedOn w:val="Normal"/>
    <w:link w:val="TitleChar"/>
    <w:uiPriority w:val="10"/>
    <w:rsid w:val="0034177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1440"/>
      <w:jc w:val="center"/>
      <w:outlineLvl w:val="0"/>
    </w:pPr>
    <w:rPr>
      <w:rFonts w:ascii="Times New Roman Bold" w:hAnsi="Times New Roman Bold" w:cs="Arial"/>
      <w:b/>
      <w:bCs/>
      <w:caps/>
      <w:kern w:val="28"/>
      <w:sz w:val="36"/>
      <w:szCs w:val="32"/>
    </w:rPr>
  </w:style>
  <w:style w:type="paragraph" w:styleId="BalloonText">
    <w:name w:val="Balloon Text"/>
    <w:basedOn w:val="Normal"/>
    <w:uiPriority w:val="99"/>
    <w:semiHidden/>
    <w:unhideWhenUsed/>
    <w:rsid w:val="005F258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sid w:val="005F258B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F2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258B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sid w:val="005F258B"/>
    <w:rPr>
      <w:b/>
      <w:bCs/>
    </w:rPr>
  </w:style>
  <w:style w:type="paragraph" w:styleId="DocumentMap">
    <w:name w:val="Document Map"/>
    <w:basedOn w:val="Normal"/>
    <w:uiPriority w:val="99"/>
    <w:semiHidden/>
    <w:unhideWhenUsed/>
    <w:rsid w:val="005F258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258B"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sid w:val="005F25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258B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5F258B"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258B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258B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258B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258B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258B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258B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258B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258B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258B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258B"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rsid w:val="005F25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258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258B"/>
  </w:style>
  <w:style w:type="paragraph" w:styleId="TOAHeading">
    <w:name w:val="toa heading"/>
    <w:basedOn w:val="Normal"/>
    <w:next w:val="Normal"/>
    <w:uiPriority w:val="99"/>
    <w:semiHidden/>
    <w:unhideWhenUsed/>
    <w:rsid w:val="005F258B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C20B0"/>
    <w:pPr>
      <w:tabs>
        <w:tab w:val="left" w:pos="1350"/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7513F"/>
    <w:pPr>
      <w:tabs>
        <w:tab w:val="left" w:pos="1530"/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F258B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F258B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F258B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F258B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F258B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F258B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F258B"/>
    <w:pPr>
      <w:ind w:left="1920"/>
    </w:pPr>
  </w:style>
  <w:style w:type="paragraph" w:customStyle="1" w:styleId="HeaderSmall">
    <w:name w:val="Header Small"/>
    <w:basedOn w:val="Header"/>
    <w:link w:val="HeaderSmallChar"/>
    <w:qFormat/>
    <w:rsid w:val="004F125D"/>
    <w:pPr>
      <w:spacing w:after="0"/>
      <w:jc w:val="center"/>
    </w:pPr>
    <w:rPr>
      <w:rFonts w:ascii="Times New Roman Bold" w:hAnsi="Times New Roman Bold"/>
      <w:b/>
      <w:caps/>
      <w:spacing w:val="20"/>
      <w:sz w:val="18"/>
      <w:szCs w:val="18"/>
    </w:rPr>
  </w:style>
  <w:style w:type="paragraph" w:customStyle="1" w:styleId="HeaderLarge">
    <w:name w:val="Header Large"/>
    <w:basedOn w:val="Header"/>
    <w:link w:val="HeaderLargeChar"/>
    <w:qFormat/>
    <w:rsid w:val="004F125D"/>
    <w:pPr>
      <w:spacing w:after="0"/>
      <w:jc w:val="center"/>
    </w:pPr>
    <w:rPr>
      <w:rFonts w:ascii="Times New Roman Bold" w:hAnsi="Times New Roman Bold"/>
      <w:b/>
      <w:caps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67814"/>
    <w:rPr>
      <w:sz w:val="24"/>
      <w:szCs w:val="24"/>
      <w:lang w:eastAsia="ja-JP"/>
    </w:rPr>
  </w:style>
  <w:style w:type="character" w:customStyle="1" w:styleId="HeaderSmallChar">
    <w:name w:val="Header Small Char"/>
    <w:basedOn w:val="HeaderChar"/>
    <w:link w:val="HeaderSmall"/>
    <w:rsid w:val="004F125D"/>
    <w:rPr>
      <w:rFonts w:ascii="Times New Roman Bold" w:hAnsi="Times New Roman Bold"/>
      <w:b/>
      <w:caps/>
      <w:spacing w:val="20"/>
      <w:sz w:val="18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B62F01"/>
    <w:rPr>
      <w:sz w:val="24"/>
      <w:szCs w:val="24"/>
      <w:lang w:eastAsia="ja-JP"/>
    </w:rPr>
  </w:style>
  <w:style w:type="character" w:customStyle="1" w:styleId="HeaderLargeChar">
    <w:name w:val="Header Large Char"/>
    <w:basedOn w:val="HeaderChar"/>
    <w:link w:val="HeaderLarge"/>
    <w:rsid w:val="004F125D"/>
    <w:rPr>
      <w:rFonts w:ascii="Times New Roman Bold" w:hAnsi="Times New Roman Bold"/>
      <w:b/>
      <w:caps/>
      <w:sz w:val="28"/>
      <w:szCs w:val="24"/>
      <w:lang w:eastAsia="ja-JP"/>
    </w:rPr>
  </w:style>
  <w:style w:type="paragraph" w:customStyle="1" w:styleId="FooterText">
    <w:name w:val="Footer Text"/>
    <w:basedOn w:val="Footer"/>
    <w:link w:val="FooterTextChar"/>
    <w:qFormat/>
    <w:rsid w:val="00421DDF"/>
    <w:pPr>
      <w:tabs>
        <w:tab w:val="center" w:pos="0"/>
      </w:tabs>
    </w:pPr>
    <w:rPr>
      <w:rFonts w:ascii="Arial" w:hAnsi="Arial" w:cs="Arial"/>
      <w:i/>
      <w:sz w:val="20"/>
      <w:szCs w:val="20"/>
    </w:rPr>
  </w:style>
  <w:style w:type="paragraph" w:customStyle="1" w:styleId="PageNumberText">
    <w:name w:val="Page Number Text"/>
    <w:basedOn w:val="FooterText"/>
    <w:link w:val="PageNumberTextChar"/>
    <w:qFormat/>
    <w:rsid w:val="00341773"/>
    <w:rPr>
      <w:i w:val="0"/>
    </w:rPr>
  </w:style>
  <w:style w:type="character" w:customStyle="1" w:styleId="FooterTextChar">
    <w:name w:val="Footer Text Char"/>
    <w:basedOn w:val="FooterChar"/>
    <w:link w:val="FooterText"/>
    <w:rsid w:val="00421DDF"/>
    <w:rPr>
      <w:rFonts w:ascii="Arial" w:hAnsi="Arial" w:cs="Arial"/>
      <w:i/>
      <w:sz w:val="24"/>
      <w:szCs w:val="24"/>
      <w:lang w:eastAsia="ja-JP"/>
    </w:rPr>
  </w:style>
  <w:style w:type="paragraph" w:customStyle="1" w:styleId="TitlePageBody">
    <w:name w:val="Title Page Body"/>
    <w:basedOn w:val="Normal"/>
    <w:link w:val="TitlePageBodyChar"/>
    <w:qFormat/>
    <w:rsid w:val="004F125D"/>
    <w:pPr>
      <w:spacing w:after="0" w:line="480" w:lineRule="auto"/>
      <w:ind w:left="2880"/>
    </w:pPr>
    <w:rPr>
      <w:rFonts w:ascii="Arial" w:hAnsi="Arial"/>
      <w:i/>
      <w:sz w:val="20"/>
    </w:rPr>
  </w:style>
  <w:style w:type="character" w:customStyle="1" w:styleId="PageNumberTextChar">
    <w:name w:val="Page Number Text Char"/>
    <w:basedOn w:val="FooterTextChar"/>
    <w:link w:val="PageNumberText"/>
    <w:rsid w:val="00341773"/>
    <w:rPr>
      <w:rFonts w:ascii="Arial" w:hAnsi="Arial" w:cs="Arial"/>
      <w:i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2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character" w:customStyle="1" w:styleId="TitlePageBodyChar">
    <w:name w:val="Title Page Body Char"/>
    <w:basedOn w:val="DefaultParagraphFont"/>
    <w:link w:val="TitlePageBody"/>
    <w:rsid w:val="004F125D"/>
    <w:rPr>
      <w:rFonts w:ascii="Arial" w:hAnsi="Arial"/>
      <w:i/>
      <w:szCs w:val="24"/>
      <w:lang w:eastAsia="ja-JP"/>
    </w:rPr>
  </w:style>
  <w:style w:type="character" w:styleId="IntenseReference">
    <w:name w:val="Intense Reference"/>
    <w:basedOn w:val="DefaultParagraphFont"/>
    <w:uiPriority w:val="32"/>
    <w:rsid w:val="003F4E51"/>
    <w:rPr>
      <w:b/>
      <w:bCs/>
      <w:smallCaps/>
      <w:color w:val="C0504D" w:themeColor="accent2"/>
      <w:spacing w:val="5"/>
      <w:u w:val="single"/>
    </w:rPr>
  </w:style>
  <w:style w:type="paragraph" w:customStyle="1" w:styleId="TableTitle">
    <w:name w:val="Table Title"/>
    <w:basedOn w:val="Normal"/>
    <w:link w:val="TableTitleChar"/>
    <w:qFormat/>
    <w:rsid w:val="007A5C11"/>
    <w:rPr>
      <w:b/>
    </w:rPr>
  </w:style>
  <w:style w:type="paragraph" w:customStyle="1" w:styleId="AppendixHeading">
    <w:name w:val="Appendix Heading"/>
    <w:basedOn w:val="Heading1"/>
    <w:link w:val="AppendixHeadingChar1"/>
    <w:rsid w:val="00341773"/>
    <w:pPr>
      <w:numPr>
        <w:numId w:val="0"/>
      </w:numPr>
    </w:pPr>
  </w:style>
  <w:style w:type="character" w:customStyle="1" w:styleId="TableTitleChar">
    <w:name w:val="Table Title Char"/>
    <w:basedOn w:val="DefaultParagraphFont"/>
    <w:link w:val="TableTitle"/>
    <w:rsid w:val="007A5C11"/>
    <w:rPr>
      <w:b/>
      <w:sz w:val="24"/>
      <w:szCs w:val="24"/>
      <w:lang w:eastAsia="ja-JP"/>
    </w:rPr>
  </w:style>
  <w:style w:type="paragraph" w:customStyle="1" w:styleId="TitlePageTitle">
    <w:name w:val="Title Page Title"/>
    <w:basedOn w:val="Title"/>
    <w:link w:val="TitlePageTitleChar"/>
    <w:qFormat/>
    <w:rsid w:val="004F125D"/>
    <w:pPr>
      <w:spacing w:after="0"/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2360ED"/>
    <w:rPr>
      <w:rFonts w:ascii="Calibri" w:hAnsi="Calibri"/>
      <w:b/>
      <w:bCs/>
      <w:kern w:val="32"/>
      <w:sz w:val="28"/>
      <w:szCs w:val="28"/>
      <w:lang w:eastAsia="ja-JP"/>
    </w:rPr>
  </w:style>
  <w:style w:type="character" w:customStyle="1" w:styleId="AppendixHeadingChar">
    <w:name w:val="Appendix Heading Char"/>
    <w:basedOn w:val="Heading1Char"/>
    <w:rsid w:val="001D5AB6"/>
    <w:rPr>
      <w:rFonts w:ascii="Calibri" w:hAnsi="Calibri"/>
      <w:b/>
      <w:bCs/>
      <w:kern w:val="32"/>
      <w:sz w:val="28"/>
      <w:szCs w:val="28"/>
      <w:lang w:eastAsia="ja-JP"/>
    </w:rPr>
  </w:style>
  <w:style w:type="paragraph" w:customStyle="1" w:styleId="AppendixHeader">
    <w:name w:val="Appendix Header"/>
    <w:basedOn w:val="AppendixHeading"/>
    <w:next w:val="Normal"/>
    <w:link w:val="AppendixHeaderChar"/>
    <w:qFormat/>
    <w:rsid w:val="004F125D"/>
    <w:pPr>
      <w:numPr>
        <w:numId w:val="15"/>
      </w:numPr>
      <w:ind w:left="1627" w:hanging="1627"/>
    </w:pPr>
  </w:style>
  <w:style w:type="character" w:customStyle="1" w:styleId="TitleChar">
    <w:name w:val="Title Char"/>
    <w:aliases w:val="Title Block Char"/>
    <w:basedOn w:val="DefaultParagraphFont"/>
    <w:link w:val="Title"/>
    <w:uiPriority w:val="10"/>
    <w:rsid w:val="00341773"/>
    <w:rPr>
      <w:rFonts w:ascii="Times New Roman Bold" w:hAnsi="Times New Roman Bold" w:cs="Arial"/>
      <w:b/>
      <w:bCs/>
      <w:caps/>
      <w:kern w:val="28"/>
      <w:sz w:val="36"/>
      <w:szCs w:val="32"/>
      <w:lang w:eastAsia="ja-JP"/>
    </w:rPr>
  </w:style>
  <w:style w:type="character" w:customStyle="1" w:styleId="TitlePageTitleChar">
    <w:name w:val="Title Page Title Char"/>
    <w:basedOn w:val="TitleChar"/>
    <w:link w:val="TitlePageTitle"/>
    <w:rsid w:val="004F125D"/>
    <w:rPr>
      <w:rFonts w:ascii="Times New Roman Bold" w:hAnsi="Times New Roman Bold" w:cs="Arial"/>
      <w:b/>
      <w:bCs/>
      <w:caps/>
      <w:kern w:val="28"/>
      <w:sz w:val="36"/>
      <w:szCs w:val="32"/>
      <w:lang w:eastAsia="ja-JP"/>
    </w:rPr>
  </w:style>
  <w:style w:type="character" w:customStyle="1" w:styleId="AppendixHeadingChar1">
    <w:name w:val="Appendix Heading Char1"/>
    <w:basedOn w:val="Heading1Char"/>
    <w:link w:val="AppendixHeading"/>
    <w:rsid w:val="00D76878"/>
    <w:rPr>
      <w:rFonts w:ascii="Calibri" w:hAnsi="Calibri"/>
      <w:b/>
      <w:bCs/>
      <w:kern w:val="32"/>
      <w:sz w:val="28"/>
      <w:szCs w:val="28"/>
      <w:lang w:eastAsia="ja-JP"/>
    </w:rPr>
  </w:style>
  <w:style w:type="character" w:customStyle="1" w:styleId="AppendixHeaderChar">
    <w:name w:val="Appendix Header Char"/>
    <w:basedOn w:val="AppendixHeadingChar1"/>
    <w:link w:val="AppendixHeader"/>
    <w:rsid w:val="004F125D"/>
    <w:rPr>
      <w:rFonts w:ascii="Calibri" w:hAnsi="Calibri"/>
      <w:b/>
      <w:bCs/>
      <w:kern w:val="32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F32F02"/>
    <w:pPr>
      <w:ind w:left="720"/>
      <w:contextualSpacing/>
    </w:pPr>
  </w:style>
  <w:style w:type="paragraph" w:customStyle="1" w:styleId="Preface5">
    <w:name w:val="Preface 5"/>
    <w:rsid w:val="00EB5D95"/>
    <w:pPr>
      <w:numPr>
        <w:numId w:val="16"/>
      </w:numPr>
      <w:spacing w:before="160"/>
    </w:pPr>
    <w:rPr>
      <w:rFonts w:eastAsia="Times New Roman"/>
      <w:i/>
      <w:sz w:val="24"/>
      <w:lang w:val="en-GB"/>
    </w:rPr>
  </w:style>
  <w:style w:type="paragraph" w:styleId="NoSpacing">
    <w:name w:val="No Spacing"/>
    <w:uiPriority w:val="1"/>
    <w:qFormat/>
    <w:rsid w:val="008B3E1D"/>
    <w:rPr>
      <w:rFonts w:ascii="Calibri" w:eastAsia="PMingLiU" w:hAnsi="Calibri"/>
      <w:sz w:val="22"/>
      <w:szCs w:val="22"/>
      <w:lang w:eastAsia="zh-TW"/>
    </w:rPr>
  </w:style>
  <w:style w:type="character" w:customStyle="1" w:styleId="apple-converted-space">
    <w:name w:val="apple-converted-space"/>
    <w:basedOn w:val="DefaultParagraphFont"/>
    <w:rsid w:val="00A2125A"/>
  </w:style>
  <w:style w:type="character" w:customStyle="1" w:styleId="CommentTextChar">
    <w:name w:val="Comment Text Char"/>
    <w:basedOn w:val="DefaultParagraphFont"/>
    <w:link w:val="CommentText"/>
    <w:uiPriority w:val="99"/>
    <w:rsid w:val="000D0486"/>
    <w:rPr>
      <w:rFonts w:ascii="Calibri" w:hAnsi="Calibri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4B2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586115"/>
    <w:rPr>
      <w:rFonts w:ascii="Calibri" w:hAnsi="Calibri"/>
      <w:sz w:val="24"/>
      <w:szCs w:val="24"/>
      <w:lang w:eastAsia="ja-JP"/>
    </w:rPr>
  </w:style>
  <w:style w:type="character" w:customStyle="1" w:styleId="tgc">
    <w:name w:val="_tgc"/>
    <w:basedOn w:val="DefaultParagraphFont"/>
    <w:rsid w:val="003B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11%20SMRUTI%20KATHALE\111WB%20USE%20CASES\Autonomics%20Development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3491A-4600-4DAF-B966-6EBA315F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Autonomics Development Design Document Template.dotx</Template>
  <TotalTime>104</TotalTime>
  <Pages>10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skathale</dc:creator>
  <cp:lastModifiedBy>Munirathinam, Vinod Kumar</cp:lastModifiedBy>
  <cp:revision>15</cp:revision>
  <dcterms:created xsi:type="dcterms:W3CDTF">2018-07-30T07:20:00Z</dcterms:created>
  <dcterms:modified xsi:type="dcterms:W3CDTF">2018-08-27T14:45:00Z</dcterms:modified>
</cp:coreProperties>
</file>